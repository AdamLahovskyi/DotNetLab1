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61438" w14:textId="57F87CBC" w:rsidR="00534D11" w:rsidRPr="00A47C35" w:rsidRDefault="00534D11" w:rsidP="00D92B99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534D11">
        <w:rPr>
          <w:rFonts w:ascii="Times New Roman" w:hAnsi="Times New Roman"/>
          <w:b/>
          <w:bCs/>
          <w:sz w:val="36"/>
          <w:szCs w:val="36"/>
        </w:rPr>
        <w:t>Лабораторна робота №</w:t>
      </w:r>
      <w:r w:rsidR="00A47C35">
        <w:rPr>
          <w:rFonts w:ascii="Times New Roman" w:hAnsi="Times New Roman"/>
          <w:b/>
          <w:bCs/>
          <w:sz w:val="36"/>
          <w:szCs w:val="36"/>
        </w:rPr>
        <w:t>1</w:t>
      </w:r>
    </w:p>
    <w:p w14:paraId="02015548" w14:textId="056D0FB3" w:rsidR="002331B4" w:rsidRDefault="00D92B99" w:rsidP="00D92B99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92B99">
        <w:rPr>
          <w:rFonts w:ascii="Times New Roman" w:hAnsi="Times New Roman"/>
          <w:b/>
          <w:bCs/>
          <w:sz w:val="28"/>
          <w:szCs w:val="28"/>
        </w:rPr>
        <w:t>ОСНОВИ МОВИ PYTHON</w:t>
      </w:r>
    </w:p>
    <w:p w14:paraId="440009D6" w14:textId="77C7DF15" w:rsidR="00D92B99" w:rsidRDefault="00D92B99" w:rsidP="00D92B99">
      <w:pPr>
        <w:jc w:val="center"/>
        <w:rPr>
          <w:rFonts w:ascii="Times New Roman" w:hAnsi="Times New Roman"/>
          <w:sz w:val="28"/>
          <w:szCs w:val="28"/>
        </w:rPr>
      </w:pPr>
      <w:r w:rsidRPr="00D92B99">
        <w:rPr>
          <w:rFonts w:ascii="Times New Roman" w:hAnsi="Times New Roman"/>
          <w:b/>
          <w:bCs/>
          <w:sz w:val="28"/>
          <w:szCs w:val="28"/>
        </w:rPr>
        <w:t>Мета роботи:</w:t>
      </w:r>
      <w:r w:rsidRPr="00D92B99">
        <w:rPr>
          <w:rFonts w:ascii="Times New Roman" w:hAnsi="Times New Roman"/>
          <w:sz w:val="28"/>
          <w:szCs w:val="28"/>
        </w:rPr>
        <w:t xml:space="preserve"> ознайомитися з алгоритмами послідовної (лінійної) структури, з процедурами запуску програм, які реалізують ці алгоритми на мові Python; знайомство з інтегрованим середовищем розробки – integrated development environment (IDLE).</w:t>
      </w:r>
      <w:bookmarkStart w:id="0" w:name="_GoBack"/>
      <w:bookmarkEnd w:id="0"/>
    </w:p>
    <w:p w14:paraId="49C6253C" w14:textId="518F4B55" w:rsidR="00D92B99" w:rsidRDefault="00D92B99" w:rsidP="00D92B99">
      <w:pPr>
        <w:rPr>
          <w:rFonts w:ascii="Times New Roman" w:hAnsi="Times New Roman"/>
          <w:sz w:val="28"/>
          <w:szCs w:val="28"/>
        </w:rPr>
      </w:pPr>
    </w:p>
    <w:p w14:paraId="0149E23C" w14:textId="09C5C0FF" w:rsidR="00D92B99" w:rsidRDefault="00D92B99" w:rsidP="00D92B99">
      <w:pPr>
        <w:rPr>
          <w:rFonts w:ascii="Times New Roman" w:hAnsi="Times New Roman"/>
          <w:b/>
          <w:bCs/>
          <w:sz w:val="28"/>
          <w:szCs w:val="28"/>
        </w:rPr>
      </w:pPr>
      <w:r w:rsidRPr="00D92B99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76997F9B" wp14:editId="79C15ACF">
            <wp:extent cx="6256562" cy="48238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6562" cy="48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AB9D" w14:textId="284D270D" w:rsidR="00D92B99" w:rsidRDefault="00D92B99" w:rsidP="00D92B99">
      <w:pPr>
        <w:rPr>
          <w:rFonts w:ascii="Times New Roman" w:hAnsi="Times New Roman"/>
          <w:b/>
          <w:bCs/>
          <w:sz w:val="28"/>
          <w:szCs w:val="28"/>
        </w:rPr>
      </w:pPr>
    </w:p>
    <w:p w14:paraId="32DFF46A" w14:textId="54B0666A" w:rsidR="00D92B99" w:rsidRDefault="00D92B99" w:rsidP="00D92B99">
      <w:pPr>
        <w:rPr>
          <w:rFonts w:ascii="Times New Roman" w:hAnsi="Times New Roman"/>
          <w:b/>
          <w:bCs/>
          <w:sz w:val="28"/>
          <w:szCs w:val="28"/>
        </w:rPr>
      </w:pPr>
    </w:p>
    <w:p w14:paraId="0E55DD88" w14:textId="0F2068E6" w:rsidR="00D92B99" w:rsidRDefault="00D92B99" w:rsidP="00D92B99">
      <w:pPr>
        <w:rPr>
          <w:rFonts w:ascii="Times New Roman" w:hAnsi="Times New Roman"/>
          <w:b/>
          <w:bCs/>
          <w:sz w:val="28"/>
          <w:szCs w:val="28"/>
        </w:rPr>
      </w:pPr>
    </w:p>
    <w:p w14:paraId="696505C3" w14:textId="639AEB3F" w:rsidR="00D92B99" w:rsidRDefault="00D92B99" w:rsidP="00D92B99">
      <w:pPr>
        <w:rPr>
          <w:rFonts w:ascii="Times New Roman" w:hAnsi="Times New Roman"/>
          <w:b/>
          <w:bCs/>
          <w:sz w:val="28"/>
          <w:szCs w:val="28"/>
        </w:rPr>
      </w:pPr>
    </w:p>
    <w:p w14:paraId="493FAED2" w14:textId="2B228D73" w:rsidR="00D92B99" w:rsidRDefault="00D92B99" w:rsidP="00D92B99">
      <w:pPr>
        <w:rPr>
          <w:rFonts w:ascii="Times New Roman" w:hAnsi="Times New Roman"/>
          <w:b/>
          <w:bCs/>
          <w:sz w:val="28"/>
          <w:szCs w:val="28"/>
        </w:rPr>
      </w:pPr>
    </w:p>
    <w:p w14:paraId="6799427A" w14:textId="7D982A05" w:rsidR="00D92B99" w:rsidRDefault="00D92B99" w:rsidP="00D92B99">
      <w:pPr>
        <w:rPr>
          <w:rFonts w:ascii="Times New Roman" w:hAnsi="Times New Roman"/>
          <w:b/>
          <w:bCs/>
          <w:sz w:val="28"/>
          <w:szCs w:val="28"/>
        </w:rPr>
      </w:pPr>
    </w:p>
    <w:p w14:paraId="5190EAA4" w14:textId="3F8673EA" w:rsidR="00D92B99" w:rsidRDefault="00D92B99" w:rsidP="00D92B99">
      <w:pPr>
        <w:rPr>
          <w:rFonts w:ascii="Times New Roman" w:hAnsi="Times New Roman"/>
          <w:b/>
          <w:bCs/>
          <w:sz w:val="28"/>
          <w:szCs w:val="28"/>
        </w:rPr>
      </w:pPr>
    </w:p>
    <w:p w14:paraId="5B1D4AF6" w14:textId="77777777" w:rsidR="00D92B99" w:rsidRPr="00D92B99" w:rsidRDefault="00D92B99" w:rsidP="00D92B9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</w:pPr>
      <w:r w:rsidRPr="00D92B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en-GB"/>
        </w:rPr>
        <w:lastRenderedPageBreak/>
        <w:t>try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>: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br/>
        <w:t xml:space="preserve">    variable1 = </w:t>
      </w:r>
      <w:r w:rsidRPr="00D92B99">
        <w:rPr>
          <w:rFonts w:ascii="Courier New" w:eastAsia="Times New Roman" w:hAnsi="Courier New" w:cs="Courier New"/>
          <w:color w:val="2BBAC5"/>
          <w:sz w:val="20"/>
          <w:szCs w:val="20"/>
          <w:lang w:val="en-GB" w:eastAsia="en-GB"/>
        </w:rPr>
        <w:t>float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>(</w:t>
      </w:r>
      <w:r w:rsidRPr="00D92B99">
        <w:rPr>
          <w:rFonts w:ascii="Courier New" w:eastAsia="Times New Roman" w:hAnsi="Courier New" w:cs="Courier New"/>
          <w:color w:val="2BBAC5"/>
          <w:sz w:val="20"/>
          <w:szCs w:val="20"/>
          <w:lang w:val="en-GB" w:eastAsia="en-GB"/>
        </w:rPr>
        <w:t>input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>(</w:t>
      </w:r>
      <w:r w:rsidRPr="00D92B99">
        <w:rPr>
          <w:rFonts w:ascii="Courier New" w:eastAsia="Times New Roman" w:hAnsi="Courier New" w:cs="Courier New"/>
          <w:color w:val="89CA78"/>
          <w:sz w:val="20"/>
          <w:szCs w:val="20"/>
          <w:lang w:val="en-GB" w:eastAsia="en-GB"/>
        </w:rPr>
        <w:t>"Enter the first number: "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>))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br/>
        <w:t xml:space="preserve">    variable2 = </w:t>
      </w:r>
      <w:r w:rsidRPr="00D92B99">
        <w:rPr>
          <w:rFonts w:ascii="Courier New" w:eastAsia="Times New Roman" w:hAnsi="Courier New" w:cs="Courier New"/>
          <w:color w:val="2BBAC5"/>
          <w:sz w:val="20"/>
          <w:szCs w:val="20"/>
          <w:lang w:val="en-GB" w:eastAsia="en-GB"/>
        </w:rPr>
        <w:t>float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>(</w:t>
      </w:r>
      <w:r w:rsidRPr="00D92B99">
        <w:rPr>
          <w:rFonts w:ascii="Courier New" w:eastAsia="Times New Roman" w:hAnsi="Courier New" w:cs="Courier New"/>
          <w:color w:val="2BBAC5"/>
          <w:sz w:val="20"/>
          <w:szCs w:val="20"/>
          <w:lang w:val="en-GB" w:eastAsia="en-GB"/>
        </w:rPr>
        <w:t>input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>(</w:t>
      </w:r>
      <w:r w:rsidRPr="00D92B99">
        <w:rPr>
          <w:rFonts w:ascii="Courier New" w:eastAsia="Times New Roman" w:hAnsi="Courier New" w:cs="Courier New"/>
          <w:color w:val="89CA78"/>
          <w:sz w:val="20"/>
          <w:szCs w:val="20"/>
          <w:lang w:val="en-GB" w:eastAsia="en-GB"/>
        </w:rPr>
        <w:t>"Enter the second number: "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>))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br/>
        <w:t xml:space="preserve">    variable3 = </w:t>
      </w:r>
      <w:r w:rsidRPr="00D92B99">
        <w:rPr>
          <w:rFonts w:ascii="Courier New" w:eastAsia="Times New Roman" w:hAnsi="Courier New" w:cs="Courier New"/>
          <w:color w:val="2BBAC5"/>
          <w:sz w:val="20"/>
          <w:szCs w:val="20"/>
          <w:lang w:val="en-GB" w:eastAsia="en-GB"/>
        </w:rPr>
        <w:t>int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>(</w:t>
      </w:r>
      <w:r w:rsidRPr="00D92B99">
        <w:rPr>
          <w:rFonts w:ascii="Courier New" w:eastAsia="Times New Roman" w:hAnsi="Courier New" w:cs="Courier New"/>
          <w:color w:val="2BBAC5"/>
          <w:sz w:val="20"/>
          <w:szCs w:val="20"/>
          <w:lang w:val="en-GB" w:eastAsia="en-GB"/>
        </w:rPr>
        <w:t>input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>(</w:t>
      </w:r>
      <w:r w:rsidRPr="00D92B99">
        <w:rPr>
          <w:rFonts w:ascii="Courier New" w:eastAsia="Times New Roman" w:hAnsi="Courier New" w:cs="Courier New"/>
          <w:color w:val="89CA78"/>
          <w:sz w:val="20"/>
          <w:szCs w:val="20"/>
          <w:lang w:val="en-GB" w:eastAsia="en-GB"/>
        </w:rPr>
        <w:t>"Enter the third number: "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>))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br/>
        <w:t xml:space="preserve">    variable4 = </w:t>
      </w:r>
      <w:r w:rsidRPr="00D92B99">
        <w:rPr>
          <w:rFonts w:ascii="Courier New" w:eastAsia="Times New Roman" w:hAnsi="Courier New" w:cs="Courier New"/>
          <w:color w:val="2BBAC5"/>
          <w:sz w:val="20"/>
          <w:szCs w:val="20"/>
          <w:lang w:val="en-GB" w:eastAsia="en-GB"/>
        </w:rPr>
        <w:t>int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>(</w:t>
      </w:r>
      <w:r w:rsidRPr="00D92B99">
        <w:rPr>
          <w:rFonts w:ascii="Courier New" w:eastAsia="Times New Roman" w:hAnsi="Courier New" w:cs="Courier New"/>
          <w:color w:val="2BBAC5"/>
          <w:sz w:val="20"/>
          <w:szCs w:val="20"/>
          <w:lang w:val="en-GB" w:eastAsia="en-GB"/>
        </w:rPr>
        <w:t>input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>(</w:t>
      </w:r>
      <w:r w:rsidRPr="00D92B99">
        <w:rPr>
          <w:rFonts w:ascii="Courier New" w:eastAsia="Times New Roman" w:hAnsi="Courier New" w:cs="Courier New"/>
          <w:color w:val="89CA78"/>
          <w:sz w:val="20"/>
          <w:szCs w:val="20"/>
          <w:lang w:val="en-GB" w:eastAsia="en-GB"/>
        </w:rPr>
        <w:t>"Enter the fourth number: "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>))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br/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br/>
        <w:t xml:space="preserve">    </w:t>
      </w:r>
      <w:r w:rsidRPr="00D92B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en-GB"/>
        </w:rPr>
        <w:t xml:space="preserve">if 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 xml:space="preserve">variable2 == </w:t>
      </w:r>
      <w:r w:rsidRPr="00D92B99">
        <w:rPr>
          <w:rFonts w:ascii="Courier New" w:eastAsia="Times New Roman" w:hAnsi="Courier New" w:cs="Courier New"/>
          <w:color w:val="D19A66"/>
          <w:sz w:val="20"/>
          <w:szCs w:val="20"/>
          <w:lang w:val="en-GB" w:eastAsia="en-GB"/>
        </w:rPr>
        <w:t>0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>: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br/>
        <w:t xml:space="preserve">        </w:t>
      </w:r>
      <w:r w:rsidRPr="00D92B99">
        <w:rPr>
          <w:rFonts w:ascii="Courier New" w:eastAsia="Times New Roman" w:hAnsi="Courier New" w:cs="Courier New"/>
          <w:color w:val="2BBAC5"/>
          <w:sz w:val="20"/>
          <w:szCs w:val="20"/>
          <w:lang w:val="en-GB" w:eastAsia="en-GB"/>
        </w:rPr>
        <w:t>print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>(</w:t>
      </w:r>
      <w:r w:rsidRPr="00D92B99">
        <w:rPr>
          <w:rFonts w:ascii="Courier New" w:eastAsia="Times New Roman" w:hAnsi="Courier New" w:cs="Courier New"/>
          <w:color w:val="89CA78"/>
          <w:sz w:val="20"/>
          <w:szCs w:val="20"/>
          <w:lang w:val="en-GB" w:eastAsia="en-GB"/>
        </w:rPr>
        <w:t>"Division by zero is not allowed."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>)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br/>
        <w:t xml:space="preserve">    </w:t>
      </w:r>
      <w:r w:rsidRPr="00D92B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en-GB"/>
        </w:rPr>
        <w:t>else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>: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br/>
        <w:t xml:space="preserve">        results = [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br/>
        <w:t xml:space="preserve">            variable1 + variable2,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br/>
        <w:t xml:space="preserve">            variable1 - variable2,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br/>
        <w:t xml:space="preserve">            variable1 * variable2,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br/>
        <w:t xml:space="preserve">            variable1 / variable2,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br/>
        <w:t xml:space="preserve">            variable1 ** variable2,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br/>
        <w:t xml:space="preserve">            variable3 // variable4,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br/>
        <w:t xml:space="preserve">            variable3 % variable4,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br/>
        <w:t xml:space="preserve">        ]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br/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br/>
        <w:t xml:space="preserve">        </w:t>
      </w:r>
      <w:r w:rsidRPr="00D92B99">
        <w:rPr>
          <w:rFonts w:ascii="Courier New" w:eastAsia="Times New Roman" w:hAnsi="Courier New" w:cs="Courier New"/>
          <w:color w:val="2BBAC5"/>
          <w:sz w:val="20"/>
          <w:szCs w:val="20"/>
          <w:lang w:val="en-GB" w:eastAsia="en-GB"/>
        </w:rPr>
        <w:t>print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>(</w:t>
      </w:r>
      <w:r w:rsidRPr="00D92B99">
        <w:rPr>
          <w:rFonts w:ascii="Courier New" w:eastAsia="Times New Roman" w:hAnsi="Courier New" w:cs="Courier New"/>
          <w:color w:val="89CA78"/>
          <w:sz w:val="20"/>
          <w:szCs w:val="20"/>
          <w:lang w:val="en-GB" w:eastAsia="en-GB"/>
        </w:rPr>
        <w:t>"Results:"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>)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br/>
        <w:t xml:space="preserve">        </w:t>
      </w:r>
      <w:r w:rsidRPr="00D92B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en-GB"/>
        </w:rPr>
        <w:t xml:space="preserve">for 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 xml:space="preserve">result </w:t>
      </w:r>
      <w:r w:rsidRPr="00D92B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en-GB"/>
        </w:rPr>
        <w:t xml:space="preserve">in 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>results: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br/>
        <w:t xml:space="preserve">            </w:t>
      </w:r>
      <w:r w:rsidRPr="00D92B99">
        <w:rPr>
          <w:rFonts w:ascii="Courier New" w:eastAsia="Times New Roman" w:hAnsi="Courier New" w:cs="Courier New"/>
          <w:color w:val="2BBAC5"/>
          <w:sz w:val="20"/>
          <w:szCs w:val="20"/>
          <w:lang w:val="en-GB" w:eastAsia="en-GB"/>
        </w:rPr>
        <w:t>print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>(result)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br/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br/>
        <w:t xml:space="preserve">        length = </w:t>
      </w:r>
      <w:proofErr w:type="spellStart"/>
      <w:r w:rsidRPr="00D92B99">
        <w:rPr>
          <w:rFonts w:ascii="Courier New" w:eastAsia="Times New Roman" w:hAnsi="Courier New" w:cs="Courier New"/>
          <w:color w:val="2BBAC5"/>
          <w:sz w:val="20"/>
          <w:szCs w:val="20"/>
          <w:lang w:val="en-GB" w:eastAsia="en-GB"/>
        </w:rPr>
        <w:t>len</w:t>
      </w:r>
      <w:proofErr w:type="spellEnd"/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>(results)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br/>
        <w:t xml:space="preserve">        </w:t>
      </w:r>
      <w:r w:rsidRPr="00D92B99">
        <w:rPr>
          <w:rFonts w:ascii="Courier New" w:eastAsia="Times New Roman" w:hAnsi="Courier New" w:cs="Courier New"/>
          <w:color w:val="2BBAC5"/>
          <w:sz w:val="20"/>
          <w:szCs w:val="20"/>
          <w:lang w:val="en-GB" w:eastAsia="en-GB"/>
        </w:rPr>
        <w:t>print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>(</w:t>
      </w:r>
      <w:r w:rsidRPr="00D92B99">
        <w:rPr>
          <w:rFonts w:ascii="Courier New" w:eastAsia="Times New Roman" w:hAnsi="Courier New" w:cs="Courier New"/>
          <w:color w:val="89CA78"/>
          <w:sz w:val="20"/>
          <w:szCs w:val="20"/>
          <w:lang w:val="en-GB" w:eastAsia="en-GB"/>
        </w:rPr>
        <w:t>"List length:"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>, length)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br/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br/>
        <w:t xml:space="preserve">        </w:t>
      </w:r>
      <w:r w:rsidRPr="00D92B99">
        <w:rPr>
          <w:rFonts w:ascii="Courier New" w:eastAsia="Times New Roman" w:hAnsi="Courier New" w:cs="Courier New"/>
          <w:color w:val="2BBAC5"/>
          <w:sz w:val="20"/>
          <w:szCs w:val="20"/>
          <w:lang w:val="en-GB" w:eastAsia="en-GB"/>
        </w:rPr>
        <w:t>print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>(</w:t>
      </w:r>
      <w:r w:rsidRPr="00D92B99">
        <w:rPr>
          <w:rFonts w:ascii="Courier New" w:eastAsia="Times New Roman" w:hAnsi="Courier New" w:cs="Courier New"/>
          <w:color w:val="89CA78"/>
          <w:sz w:val="20"/>
          <w:szCs w:val="20"/>
          <w:lang w:val="en-GB" w:eastAsia="en-GB"/>
        </w:rPr>
        <w:t>"Even position elements:"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>)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br/>
        <w:t xml:space="preserve">        </w:t>
      </w:r>
      <w:proofErr w:type="spellStart"/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>i</w:t>
      </w:r>
      <w:proofErr w:type="spellEnd"/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 xml:space="preserve"> = </w:t>
      </w:r>
      <w:r w:rsidRPr="00D92B99">
        <w:rPr>
          <w:rFonts w:ascii="Courier New" w:eastAsia="Times New Roman" w:hAnsi="Courier New" w:cs="Courier New"/>
          <w:color w:val="D19A66"/>
          <w:sz w:val="20"/>
          <w:szCs w:val="20"/>
          <w:lang w:val="en-GB" w:eastAsia="en-GB"/>
        </w:rPr>
        <w:t>0</w:t>
      </w:r>
      <w:r w:rsidRPr="00D92B99">
        <w:rPr>
          <w:rFonts w:ascii="Courier New" w:eastAsia="Times New Roman" w:hAnsi="Courier New" w:cs="Courier New"/>
          <w:color w:val="D19A66"/>
          <w:sz w:val="20"/>
          <w:szCs w:val="20"/>
          <w:lang w:val="en-GB" w:eastAsia="en-GB"/>
        </w:rPr>
        <w:br/>
        <w:t xml:space="preserve">        </w:t>
      </w:r>
      <w:r w:rsidRPr="00D92B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en-GB"/>
        </w:rPr>
        <w:t xml:space="preserve">for 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 xml:space="preserve">result </w:t>
      </w:r>
      <w:r w:rsidRPr="00D92B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en-GB"/>
        </w:rPr>
        <w:t xml:space="preserve">in 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>results: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>i</w:t>
      </w:r>
      <w:proofErr w:type="spellEnd"/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 xml:space="preserve"> += </w:t>
      </w:r>
      <w:r w:rsidRPr="00D92B99">
        <w:rPr>
          <w:rFonts w:ascii="Courier New" w:eastAsia="Times New Roman" w:hAnsi="Courier New" w:cs="Courier New"/>
          <w:color w:val="D19A66"/>
          <w:sz w:val="20"/>
          <w:szCs w:val="20"/>
          <w:lang w:val="en-GB" w:eastAsia="en-GB"/>
        </w:rPr>
        <w:t>1</w:t>
      </w:r>
      <w:r w:rsidRPr="00D92B99">
        <w:rPr>
          <w:rFonts w:ascii="Courier New" w:eastAsia="Times New Roman" w:hAnsi="Courier New" w:cs="Courier New"/>
          <w:color w:val="D19A66"/>
          <w:sz w:val="20"/>
          <w:szCs w:val="20"/>
          <w:lang w:val="en-GB" w:eastAsia="en-GB"/>
        </w:rPr>
        <w:br/>
        <w:t xml:space="preserve">            </w:t>
      </w:r>
      <w:r w:rsidRPr="00D92B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en-GB"/>
        </w:rPr>
        <w:t xml:space="preserve">if </w:t>
      </w:r>
      <w:proofErr w:type="spellStart"/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>i</w:t>
      </w:r>
      <w:proofErr w:type="spellEnd"/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 xml:space="preserve"> % </w:t>
      </w:r>
      <w:r w:rsidRPr="00D92B99">
        <w:rPr>
          <w:rFonts w:ascii="Courier New" w:eastAsia="Times New Roman" w:hAnsi="Courier New" w:cs="Courier New"/>
          <w:color w:val="D19A66"/>
          <w:sz w:val="20"/>
          <w:szCs w:val="20"/>
          <w:lang w:val="en-GB" w:eastAsia="en-GB"/>
        </w:rPr>
        <w:t xml:space="preserve">2 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 xml:space="preserve">== </w:t>
      </w:r>
      <w:r w:rsidRPr="00D92B99">
        <w:rPr>
          <w:rFonts w:ascii="Courier New" w:eastAsia="Times New Roman" w:hAnsi="Courier New" w:cs="Courier New"/>
          <w:color w:val="D19A66"/>
          <w:sz w:val="20"/>
          <w:szCs w:val="20"/>
          <w:lang w:val="en-GB" w:eastAsia="en-GB"/>
        </w:rPr>
        <w:t>0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>: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br/>
        <w:t xml:space="preserve">                </w:t>
      </w:r>
      <w:r w:rsidRPr="00D92B99">
        <w:rPr>
          <w:rFonts w:ascii="Courier New" w:eastAsia="Times New Roman" w:hAnsi="Courier New" w:cs="Courier New"/>
          <w:color w:val="2BBAC5"/>
          <w:sz w:val="20"/>
          <w:szCs w:val="20"/>
          <w:lang w:val="en-GB" w:eastAsia="en-GB"/>
        </w:rPr>
        <w:t>print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>(result)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br/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br/>
        <w:t xml:space="preserve">        </w:t>
      </w:r>
      <w:r w:rsidRPr="00D92B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en-GB"/>
        </w:rPr>
        <w:t xml:space="preserve">if 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 xml:space="preserve">length &gt;= </w:t>
      </w:r>
      <w:r w:rsidRPr="00D92B99">
        <w:rPr>
          <w:rFonts w:ascii="Courier New" w:eastAsia="Times New Roman" w:hAnsi="Courier New" w:cs="Courier New"/>
          <w:color w:val="D19A66"/>
          <w:sz w:val="20"/>
          <w:szCs w:val="20"/>
          <w:lang w:val="en-GB" w:eastAsia="en-GB"/>
        </w:rPr>
        <w:t>5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>: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br/>
        <w:t xml:space="preserve">            results[</w:t>
      </w:r>
      <w:r w:rsidRPr="00D92B99">
        <w:rPr>
          <w:rFonts w:ascii="Courier New" w:eastAsia="Times New Roman" w:hAnsi="Courier New" w:cs="Courier New"/>
          <w:color w:val="D19A66"/>
          <w:sz w:val="20"/>
          <w:szCs w:val="20"/>
          <w:lang w:val="en-GB" w:eastAsia="en-GB"/>
        </w:rPr>
        <w:t>1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>], results[</w:t>
      </w:r>
      <w:r w:rsidRPr="00D92B99">
        <w:rPr>
          <w:rFonts w:ascii="Courier New" w:eastAsia="Times New Roman" w:hAnsi="Courier New" w:cs="Courier New"/>
          <w:color w:val="D19A66"/>
          <w:sz w:val="20"/>
          <w:szCs w:val="20"/>
          <w:lang w:val="en-GB" w:eastAsia="en-GB"/>
        </w:rPr>
        <w:t>4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>] = results[</w:t>
      </w:r>
      <w:r w:rsidRPr="00D92B99">
        <w:rPr>
          <w:rFonts w:ascii="Courier New" w:eastAsia="Times New Roman" w:hAnsi="Courier New" w:cs="Courier New"/>
          <w:color w:val="D19A66"/>
          <w:sz w:val="20"/>
          <w:szCs w:val="20"/>
          <w:lang w:val="en-GB" w:eastAsia="en-GB"/>
        </w:rPr>
        <w:t>4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>], results[</w:t>
      </w:r>
      <w:r w:rsidRPr="00D92B99">
        <w:rPr>
          <w:rFonts w:ascii="Courier New" w:eastAsia="Times New Roman" w:hAnsi="Courier New" w:cs="Courier New"/>
          <w:color w:val="D19A66"/>
          <w:sz w:val="20"/>
          <w:szCs w:val="20"/>
          <w:lang w:val="en-GB" w:eastAsia="en-GB"/>
        </w:rPr>
        <w:t>1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>]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br/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br/>
        <w:t xml:space="preserve">        name = </w:t>
      </w:r>
      <w:r w:rsidRPr="00D92B99">
        <w:rPr>
          <w:rFonts w:ascii="Courier New" w:eastAsia="Times New Roman" w:hAnsi="Courier New" w:cs="Courier New"/>
          <w:color w:val="2BBAC5"/>
          <w:sz w:val="20"/>
          <w:szCs w:val="20"/>
          <w:lang w:val="en-GB" w:eastAsia="en-GB"/>
        </w:rPr>
        <w:t>input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>(</w:t>
      </w:r>
      <w:r w:rsidRPr="00D92B99">
        <w:rPr>
          <w:rFonts w:ascii="Courier New" w:eastAsia="Times New Roman" w:hAnsi="Courier New" w:cs="Courier New"/>
          <w:color w:val="89CA78"/>
          <w:sz w:val="20"/>
          <w:szCs w:val="20"/>
          <w:lang w:val="en-GB" w:eastAsia="en-GB"/>
        </w:rPr>
        <w:t>"Name and Surname: "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>)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br/>
        <w:t xml:space="preserve">        </w:t>
      </w:r>
      <w:r w:rsidRPr="00D92B99">
        <w:rPr>
          <w:rFonts w:ascii="Courier New" w:eastAsia="Times New Roman" w:hAnsi="Courier New" w:cs="Courier New"/>
          <w:color w:val="2BBAC5"/>
          <w:sz w:val="20"/>
          <w:szCs w:val="20"/>
          <w:lang w:val="en-GB" w:eastAsia="en-GB"/>
        </w:rPr>
        <w:t>print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>(</w:t>
      </w:r>
      <w:proofErr w:type="spellStart"/>
      <w:r w:rsidRPr="00D92B99">
        <w:rPr>
          <w:rFonts w:ascii="Courier New" w:eastAsia="Times New Roman" w:hAnsi="Courier New" w:cs="Courier New"/>
          <w:color w:val="89CA78"/>
          <w:sz w:val="20"/>
          <w:szCs w:val="20"/>
          <w:lang w:val="en-GB" w:eastAsia="en-GB"/>
        </w:rPr>
        <w:t>f"Виконав</w:t>
      </w:r>
      <w:proofErr w:type="spellEnd"/>
      <w:r w:rsidRPr="00D92B99">
        <w:rPr>
          <w:rFonts w:ascii="Courier New" w:eastAsia="Times New Roman" w:hAnsi="Courier New" w:cs="Courier New"/>
          <w:color w:val="89CA78"/>
          <w:sz w:val="20"/>
          <w:szCs w:val="20"/>
          <w:lang w:val="en-GB" w:eastAsia="en-GB"/>
        </w:rPr>
        <w:t xml:space="preserve">: </w:t>
      </w:r>
      <w:r w:rsidRPr="00D92B99">
        <w:rPr>
          <w:rFonts w:ascii="Courier New" w:eastAsia="Times New Roman" w:hAnsi="Courier New" w:cs="Courier New"/>
          <w:color w:val="2BBAC5"/>
          <w:sz w:val="20"/>
          <w:szCs w:val="20"/>
          <w:lang w:val="en-GB" w:eastAsia="en-GB"/>
        </w:rPr>
        <w:t>{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>name</w:t>
      </w:r>
      <w:r w:rsidRPr="00D92B99">
        <w:rPr>
          <w:rFonts w:ascii="Courier New" w:eastAsia="Times New Roman" w:hAnsi="Courier New" w:cs="Courier New"/>
          <w:color w:val="2BBAC5"/>
          <w:sz w:val="20"/>
          <w:szCs w:val="20"/>
          <w:lang w:val="en-GB" w:eastAsia="en-GB"/>
        </w:rPr>
        <w:t>}</w:t>
      </w:r>
      <w:r w:rsidRPr="00D92B99">
        <w:rPr>
          <w:rFonts w:ascii="Courier New" w:eastAsia="Times New Roman" w:hAnsi="Courier New" w:cs="Courier New"/>
          <w:color w:val="89CA78"/>
          <w:sz w:val="20"/>
          <w:szCs w:val="20"/>
          <w:lang w:val="en-GB" w:eastAsia="en-GB"/>
        </w:rPr>
        <w:t>."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>)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br/>
        <w:t xml:space="preserve">        </w:t>
      </w:r>
      <w:r w:rsidRPr="00D92B99">
        <w:rPr>
          <w:rFonts w:ascii="Courier New" w:eastAsia="Times New Roman" w:hAnsi="Courier New" w:cs="Courier New"/>
          <w:color w:val="2BBAC5"/>
          <w:sz w:val="20"/>
          <w:szCs w:val="20"/>
          <w:lang w:val="en-GB" w:eastAsia="en-GB"/>
        </w:rPr>
        <w:t>print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>(</w:t>
      </w:r>
      <w:r w:rsidRPr="00D92B99">
        <w:rPr>
          <w:rFonts w:ascii="Courier New" w:eastAsia="Times New Roman" w:hAnsi="Courier New" w:cs="Courier New"/>
          <w:color w:val="89CA78"/>
          <w:sz w:val="20"/>
          <w:szCs w:val="20"/>
          <w:lang w:val="en-GB" w:eastAsia="en-GB"/>
        </w:rPr>
        <w:t>"</w:t>
      </w:r>
      <w:proofErr w:type="spellStart"/>
      <w:r w:rsidRPr="00D92B99">
        <w:rPr>
          <w:rFonts w:ascii="Courier New" w:eastAsia="Times New Roman" w:hAnsi="Courier New" w:cs="Courier New"/>
          <w:color w:val="89CA78"/>
          <w:sz w:val="20"/>
          <w:szCs w:val="20"/>
          <w:lang w:val="en-GB" w:eastAsia="en-GB"/>
        </w:rPr>
        <w:t>Висновок</w:t>
      </w:r>
      <w:proofErr w:type="spellEnd"/>
      <w:r w:rsidRPr="00D92B99">
        <w:rPr>
          <w:rFonts w:ascii="Courier New" w:eastAsia="Times New Roman" w:hAnsi="Courier New" w:cs="Courier New"/>
          <w:color w:val="89CA78"/>
          <w:sz w:val="20"/>
          <w:szCs w:val="20"/>
          <w:lang w:val="en-GB" w:eastAsia="en-GB"/>
        </w:rPr>
        <w:t>:"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>)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br/>
        <w:t xml:space="preserve">        </w:t>
      </w:r>
      <w:r w:rsidRPr="00D92B99">
        <w:rPr>
          <w:rFonts w:ascii="Courier New" w:eastAsia="Times New Roman" w:hAnsi="Courier New" w:cs="Courier New"/>
          <w:color w:val="2BBAC5"/>
          <w:sz w:val="20"/>
          <w:szCs w:val="20"/>
          <w:lang w:val="en-GB" w:eastAsia="en-GB"/>
        </w:rPr>
        <w:t>print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>(</w:t>
      </w:r>
      <w:r w:rsidRPr="00D92B99">
        <w:rPr>
          <w:rFonts w:ascii="Courier New" w:eastAsia="Times New Roman" w:hAnsi="Courier New" w:cs="Courier New"/>
          <w:color w:val="89CA78"/>
          <w:sz w:val="20"/>
          <w:szCs w:val="20"/>
          <w:lang w:val="en-GB" w:eastAsia="en-GB"/>
        </w:rPr>
        <w:t>"</w:t>
      </w:r>
      <w:proofErr w:type="spellStart"/>
      <w:r w:rsidRPr="00D92B99">
        <w:rPr>
          <w:rFonts w:ascii="Courier New" w:eastAsia="Times New Roman" w:hAnsi="Courier New" w:cs="Courier New"/>
          <w:color w:val="89CA78"/>
          <w:sz w:val="20"/>
          <w:szCs w:val="20"/>
          <w:lang w:val="en-GB" w:eastAsia="en-GB"/>
        </w:rPr>
        <w:t>Під</w:t>
      </w:r>
      <w:proofErr w:type="spellEnd"/>
      <w:r w:rsidRPr="00D92B99">
        <w:rPr>
          <w:rFonts w:ascii="Courier New" w:eastAsia="Times New Roman" w:hAnsi="Courier New" w:cs="Courier New"/>
          <w:color w:val="89CA78"/>
          <w:sz w:val="20"/>
          <w:szCs w:val="20"/>
          <w:lang w:val="en-GB" w:eastAsia="en-GB"/>
        </w:rPr>
        <w:t xml:space="preserve"> </w:t>
      </w:r>
      <w:proofErr w:type="spellStart"/>
      <w:r w:rsidRPr="00D92B99">
        <w:rPr>
          <w:rFonts w:ascii="Courier New" w:eastAsia="Times New Roman" w:hAnsi="Courier New" w:cs="Courier New"/>
          <w:color w:val="89CA78"/>
          <w:sz w:val="20"/>
          <w:szCs w:val="20"/>
          <w:lang w:val="en-GB" w:eastAsia="en-GB"/>
        </w:rPr>
        <w:t>час</w:t>
      </w:r>
      <w:proofErr w:type="spellEnd"/>
      <w:r w:rsidRPr="00D92B99">
        <w:rPr>
          <w:rFonts w:ascii="Courier New" w:eastAsia="Times New Roman" w:hAnsi="Courier New" w:cs="Courier New"/>
          <w:color w:val="89CA78"/>
          <w:sz w:val="20"/>
          <w:szCs w:val="20"/>
          <w:lang w:val="en-GB" w:eastAsia="en-GB"/>
        </w:rPr>
        <w:t xml:space="preserve"> </w:t>
      </w:r>
      <w:proofErr w:type="spellStart"/>
      <w:r w:rsidRPr="00D92B99">
        <w:rPr>
          <w:rFonts w:ascii="Courier New" w:eastAsia="Times New Roman" w:hAnsi="Courier New" w:cs="Courier New"/>
          <w:color w:val="89CA78"/>
          <w:sz w:val="20"/>
          <w:szCs w:val="20"/>
          <w:lang w:val="en-GB" w:eastAsia="en-GB"/>
        </w:rPr>
        <w:t>виконання</w:t>
      </w:r>
      <w:proofErr w:type="spellEnd"/>
      <w:r w:rsidRPr="00D92B99">
        <w:rPr>
          <w:rFonts w:ascii="Courier New" w:eastAsia="Times New Roman" w:hAnsi="Courier New" w:cs="Courier New"/>
          <w:color w:val="89CA78"/>
          <w:sz w:val="20"/>
          <w:szCs w:val="20"/>
          <w:lang w:val="en-GB" w:eastAsia="en-GB"/>
        </w:rPr>
        <w:t xml:space="preserve"> </w:t>
      </w:r>
      <w:proofErr w:type="spellStart"/>
      <w:r w:rsidRPr="00D92B99">
        <w:rPr>
          <w:rFonts w:ascii="Courier New" w:eastAsia="Times New Roman" w:hAnsi="Courier New" w:cs="Courier New"/>
          <w:color w:val="89CA78"/>
          <w:sz w:val="20"/>
          <w:szCs w:val="20"/>
          <w:lang w:val="en-GB" w:eastAsia="en-GB"/>
        </w:rPr>
        <w:t>даної</w:t>
      </w:r>
      <w:proofErr w:type="spellEnd"/>
      <w:r w:rsidRPr="00D92B99">
        <w:rPr>
          <w:rFonts w:ascii="Courier New" w:eastAsia="Times New Roman" w:hAnsi="Courier New" w:cs="Courier New"/>
          <w:color w:val="89CA78"/>
          <w:sz w:val="20"/>
          <w:szCs w:val="20"/>
          <w:lang w:val="en-GB" w:eastAsia="en-GB"/>
        </w:rPr>
        <w:t xml:space="preserve"> </w:t>
      </w:r>
      <w:proofErr w:type="spellStart"/>
      <w:r w:rsidRPr="00D92B99">
        <w:rPr>
          <w:rFonts w:ascii="Courier New" w:eastAsia="Times New Roman" w:hAnsi="Courier New" w:cs="Courier New"/>
          <w:color w:val="89CA78"/>
          <w:sz w:val="20"/>
          <w:szCs w:val="20"/>
          <w:lang w:val="en-GB" w:eastAsia="en-GB"/>
        </w:rPr>
        <w:t>лабораторної</w:t>
      </w:r>
      <w:proofErr w:type="spellEnd"/>
      <w:r w:rsidRPr="00D92B99">
        <w:rPr>
          <w:rFonts w:ascii="Courier New" w:eastAsia="Times New Roman" w:hAnsi="Courier New" w:cs="Courier New"/>
          <w:color w:val="89CA78"/>
          <w:sz w:val="20"/>
          <w:szCs w:val="20"/>
          <w:lang w:val="en-GB" w:eastAsia="en-GB"/>
        </w:rPr>
        <w:t xml:space="preserve"> </w:t>
      </w:r>
      <w:proofErr w:type="spellStart"/>
      <w:r w:rsidRPr="00D92B99">
        <w:rPr>
          <w:rFonts w:ascii="Courier New" w:eastAsia="Times New Roman" w:hAnsi="Courier New" w:cs="Courier New"/>
          <w:color w:val="89CA78"/>
          <w:sz w:val="20"/>
          <w:szCs w:val="20"/>
          <w:lang w:val="en-GB" w:eastAsia="en-GB"/>
        </w:rPr>
        <w:t>роботи</w:t>
      </w:r>
      <w:proofErr w:type="spellEnd"/>
      <w:r w:rsidRPr="00D92B99">
        <w:rPr>
          <w:rFonts w:ascii="Courier New" w:eastAsia="Times New Roman" w:hAnsi="Courier New" w:cs="Courier New"/>
          <w:color w:val="89CA78"/>
          <w:sz w:val="20"/>
          <w:szCs w:val="20"/>
          <w:lang w:val="en-GB" w:eastAsia="en-GB"/>
        </w:rPr>
        <w:t xml:space="preserve"> я </w:t>
      </w:r>
      <w:proofErr w:type="spellStart"/>
      <w:r w:rsidRPr="00D92B99">
        <w:rPr>
          <w:rFonts w:ascii="Courier New" w:eastAsia="Times New Roman" w:hAnsi="Courier New" w:cs="Courier New"/>
          <w:color w:val="89CA78"/>
          <w:sz w:val="20"/>
          <w:szCs w:val="20"/>
          <w:lang w:val="en-GB" w:eastAsia="en-GB"/>
        </w:rPr>
        <w:t>ознайомився</w:t>
      </w:r>
      <w:proofErr w:type="spellEnd"/>
      <w:r w:rsidRPr="00D92B99">
        <w:rPr>
          <w:rFonts w:ascii="Courier New" w:eastAsia="Times New Roman" w:hAnsi="Courier New" w:cs="Courier New"/>
          <w:color w:val="89CA78"/>
          <w:sz w:val="20"/>
          <w:szCs w:val="20"/>
          <w:lang w:val="en-GB" w:eastAsia="en-GB"/>
        </w:rPr>
        <w:t xml:space="preserve"> з </w:t>
      </w:r>
      <w:r w:rsidRPr="00D92B99">
        <w:rPr>
          <w:rFonts w:ascii="Courier New" w:eastAsia="Times New Roman" w:hAnsi="Courier New" w:cs="Courier New"/>
          <w:color w:val="2BBAC5"/>
          <w:sz w:val="20"/>
          <w:szCs w:val="20"/>
          <w:lang w:val="en-GB" w:eastAsia="en-GB"/>
        </w:rPr>
        <w:t>\n</w:t>
      </w:r>
      <w:r w:rsidRPr="00D92B99">
        <w:rPr>
          <w:rFonts w:ascii="Courier New" w:eastAsia="Times New Roman" w:hAnsi="Courier New" w:cs="Courier New"/>
          <w:color w:val="89CA78"/>
          <w:sz w:val="20"/>
          <w:szCs w:val="20"/>
          <w:lang w:val="en-GB" w:eastAsia="en-GB"/>
        </w:rPr>
        <w:t xml:space="preserve"> </w:t>
      </w:r>
      <w:proofErr w:type="spellStart"/>
      <w:r w:rsidRPr="00D92B99">
        <w:rPr>
          <w:rFonts w:ascii="Courier New" w:eastAsia="Times New Roman" w:hAnsi="Courier New" w:cs="Courier New"/>
          <w:color w:val="89CA78"/>
          <w:sz w:val="20"/>
          <w:szCs w:val="20"/>
          <w:lang w:val="en-GB" w:eastAsia="en-GB"/>
        </w:rPr>
        <w:t>алгоритмами</w:t>
      </w:r>
      <w:proofErr w:type="spellEnd"/>
      <w:r w:rsidRPr="00D92B99">
        <w:rPr>
          <w:rFonts w:ascii="Courier New" w:eastAsia="Times New Roman" w:hAnsi="Courier New" w:cs="Courier New"/>
          <w:color w:val="89CA78"/>
          <w:sz w:val="20"/>
          <w:szCs w:val="20"/>
          <w:lang w:val="en-GB" w:eastAsia="en-GB"/>
        </w:rPr>
        <w:t xml:space="preserve"> </w:t>
      </w:r>
      <w:proofErr w:type="spellStart"/>
      <w:r w:rsidRPr="00D92B99">
        <w:rPr>
          <w:rFonts w:ascii="Courier New" w:eastAsia="Times New Roman" w:hAnsi="Courier New" w:cs="Courier New"/>
          <w:color w:val="89CA78"/>
          <w:sz w:val="20"/>
          <w:szCs w:val="20"/>
          <w:lang w:val="en-GB" w:eastAsia="en-GB"/>
        </w:rPr>
        <w:t>послідовної</w:t>
      </w:r>
      <w:proofErr w:type="spellEnd"/>
      <w:r w:rsidRPr="00D92B99">
        <w:rPr>
          <w:rFonts w:ascii="Courier New" w:eastAsia="Times New Roman" w:hAnsi="Courier New" w:cs="Courier New"/>
          <w:color w:val="89CA78"/>
          <w:sz w:val="20"/>
          <w:szCs w:val="20"/>
          <w:lang w:val="en-GB" w:eastAsia="en-GB"/>
        </w:rPr>
        <w:t xml:space="preserve"> (</w:t>
      </w:r>
      <w:proofErr w:type="spellStart"/>
      <w:r w:rsidRPr="00D92B99">
        <w:rPr>
          <w:rFonts w:ascii="Courier New" w:eastAsia="Times New Roman" w:hAnsi="Courier New" w:cs="Courier New"/>
          <w:color w:val="89CA78"/>
          <w:sz w:val="20"/>
          <w:szCs w:val="20"/>
          <w:lang w:val="en-GB" w:eastAsia="en-GB"/>
        </w:rPr>
        <w:t>лінійної</w:t>
      </w:r>
      <w:proofErr w:type="spellEnd"/>
      <w:r w:rsidRPr="00D92B99">
        <w:rPr>
          <w:rFonts w:ascii="Courier New" w:eastAsia="Times New Roman" w:hAnsi="Courier New" w:cs="Courier New"/>
          <w:color w:val="89CA78"/>
          <w:sz w:val="20"/>
          <w:szCs w:val="20"/>
          <w:lang w:val="en-GB" w:eastAsia="en-GB"/>
        </w:rPr>
        <w:t>) "</w:t>
      </w:r>
      <w:r w:rsidRPr="00D92B99">
        <w:rPr>
          <w:rFonts w:ascii="Courier New" w:eastAsia="Times New Roman" w:hAnsi="Courier New" w:cs="Courier New"/>
          <w:color w:val="89CA78"/>
          <w:sz w:val="20"/>
          <w:szCs w:val="20"/>
          <w:lang w:val="en-GB" w:eastAsia="en-GB"/>
        </w:rPr>
        <w:br/>
        <w:t xml:space="preserve">              "</w:t>
      </w:r>
      <w:proofErr w:type="spellStart"/>
      <w:r w:rsidRPr="00D92B99">
        <w:rPr>
          <w:rFonts w:ascii="Courier New" w:eastAsia="Times New Roman" w:hAnsi="Courier New" w:cs="Courier New"/>
          <w:color w:val="89CA78"/>
          <w:sz w:val="20"/>
          <w:szCs w:val="20"/>
          <w:lang w:val="en-GB" w:eastAsia="en-GB"/>
        </w:rPr>
        <w:t>структури,на</w:t>
      </w:r>
      <w:proofErr w:type="spellEnd"/>
      <w:r w:rsidRPr="00D92B99">
        <w:rPr>
          <w:rFonts w:ascii="Courier New" w:eastAsia="Times New Roman" w:hAnsi="Courier New" w:cs="Courier New"/>
          <w:color w:val="89CA78"/>
          <w:sz w:val="20"/>
          <w:szCs w:val="20"/>
          <w:lang w:val="en-GB" w:eastAsia="en-GB"/>
        </w:rPr>
        <w:t xml:space="preserve"> </w:t>
      </w:r>
      <w:proofErr w:type="spellStart"/>
      <w:r w:rsidRPr="00D92B99">
        <w:rPr>
          <w:rFonts w:ascii="Courier New" w:eastAsia="Times New Roman" w:hAnsi="Courier New" w:cs="Courier New"/>
          <w:color w:val="89CA78"/>
          <w:sz w:val="20"/>
          <w:szCs w:val="20"/>
          <w:lang w:val="en-GB" w:eastAsia="en-GB"/>
        </w:rPr>
        <w:t>мові</w:t>
      </w:r>
      <w:proofErr w:type="spellEnd"/>
      <w:r w:rsidRPr="00D92B99">
        <w:rPr>
          <w:rFonts w:ascii="Courier New" w:eastAsia="Times New Roman" w:hAnsi="Courier New" w:cs="Courier New"/>
          <w:color w:val="89CA78"/>
          <w:sz w:val="20"/>
          <w:szCs w:val="20"/>
          <w:lang w:val="en-GB" w:eastAsia="en-GB"/>
        </w:rPr>
        <w:t xml:space="preserve"> Python;</w:t>
      </w:r>
      <w:r w:rsidRPr="00D92B99">
        <w:rPr>
          <w:rFonts w:ascii="Courier New" w:eastAsia="Times New Roman" w:hAnsi="Courier New" w:cs="Courier New"/>
          <w:color w:val="2BBAC5"/>
          <w:sz w:val="20"/>
          <w:szCs w:val="20"/>
          <w:lang w:val="en-GB" w:eastAsia="en-GB"/>
        </w:rPr>
        <w:t>\n</w:t>
      </w:r>
      <w:r w:rsidRPr="00D92B99">
        <w:rPr>
          <w:rFonts w:ascii="Courier New" w:eastAsia="Times New Roman" w:hAnsi="Courier New" w:cs="Courier New"/>
          <w:color w:val="89CA78"/>
          <w:sz w:val="20"/>
          <w:szCs w:val="20"/>
          <w:lang w:val="en-GB" w:eastAsia="en-GB"/>
        </w:rPr>
        <w:t xml:space="preserve"> </w:t>
      </w:r>
      <w:proofErr w:type="spellStart"/>
      <w:r w:rsidRPr="00D92B99">
        <w:rPr>
          <w:rFonts w:ascii="Courier New" w:eastAsia="Times New Roman" w:hAnsi="Courier New" w:cs="Courier New"/>
          <w:color w:val="89CA78"/>
          <w:sz w:val="20"/>
          <w:szCs w:val="20"/>
          <w:lang w:val="en-GB" w:eastAsia="en-GB"/>
        </w:rPr>
        <w:t>ознайомився</w:t>
      </w:r>
      <w:proofErr w:type="spellEnd"/>
      <w:r w:rsidRPr="00D92B99">
        <w:rPr>
          <w:rFonts w:ascii="Courier New" w:eastAsia="Times New Roman" w:hAnsi="Courier New" w:cs="Courier New"/>
          <w:color w:val="89CA78"/>
          <w:sz w:val="20"/>
          <w:szCs w:val="20"/>
          <w:lang w:val="en-GB" w:eastAsia="en-GB"/>
        </w:rPr>
        <w:t xml:space="preserve"> з </w:t>
      </w:r>
      <w:proofErr w:type="spellStart"/>
      <w:r w:rsidRPr="00D92B99">
        <w:rPr>
          <w:rFonts w:ascii="Courier New" w:eastAsia="Times New Roman" w:hAnsi="Courier New" w:cs="Courier New"/>
          <w:color w:val="89CA78"/>
          <w:sz w:val="20"/>
          <w:szCs w:val="20"/>
          <w:lang w:val="en-GB" w:eastAsia="en-GB"/>
        </w:rPr>
        <w:t>інтегрованим</w:t>
      </w:r>
      <w:proofErr w:type="spellEnd"/>
      <w:r w:rsidRPr="00D92B99">
        <w:rPr>
          <w:rFonts w:ascii="Courier New" w:eastAsia="Times New Roman" w:hAnsi="Courier New" w:cs="Courier New"/>
          <w:color w:val="89CA78"/>
          <w:sz w:val="20"/>
          <w:szCs w:val="20"/>
          <w:lang w:val="en-GB" w:eastAsia="en-GB"/>
        </w:rPr>
        <w:t xml:space="preserve"> </w:t>
      </w:r>
      <w:proofErr w:type="spellStart"/>
      <w:r w:rsidRPr="00D92B99">
        <w:rPr>
          <w:rFonts w:ascii="Courier New" w:eastAsia="Times New Roman" w:hAnsi="Courier New" w:cs="Courier New"/>
          <w:color w:val="89CA78"/>
          <w:sz w:val="20"/>
          <w:szCs w:val="20"/>
          <w:lang w:val="en-GB" w:eastAsia="en-GB"/>
        </w:rPr>
        <w:t>середовищем</w:t>
      </w:r>
      <w:proofErr w:type="spellEnd"/>
      <w:r w:rsidRPr="00D92B99">
        <w:rPr>
          <w:rFonts w:ascii="Courier New" w:eastAsia="Times New Roman" w:hAnsi="Courier New" w:cs="Courier New"/>
          <w:color w:val="89CA78"/>
          <w:sz w:val="20"/>
          <w:szCs w:val="20"/>
          <w:lang w:val="en-GB" w:eastAsia="en-GB"/>
        </w:rPr>
        <w:t xml:space="preserve"> </w:t>
      </w:r>
      <w:proofErr w:type="spellStart"/>
      <w:r w:rsidRPr="00D92B99">
        <w:rPr>
          <w:rFonts w:ascii="Courier New" w:eastAsia="Times New Roman" w:hAnsi="Courier New" w:cs="Courier New"/>
          <w:color w:val="89CA78"/>
          <w:sz w:val="20"/>
          <w:szCs w:val="20"/>
          <w:lang w:val="en-GB" w:eastAsia="en-GB"/>
        </w:rPr>
        <w:t>розробки</w:t>
      </w:r>
      <w:proofErr w:type="spellEnd"/>
      <w:r w:rsidRPr="00D92B99">
        <w:rPr>
          <w:rFonts w:ascii="Courier New" w:eastAsia="Times New Roman" w:hAnsi="Courier New" w:cs="Courier New"/>
          <w:color w:val="89CA78"/>
          <w:sz w:val="20"/>
          <w:szCs w:val="20"/>
          <w:lang w:val="en-GB" w:eastAsia="en-GB"/>
        </w:rPr>
        <w:t xml:space="preserve"> </w:t>
      </w:r>
      <w:r w:rsidRPr="00D92B99">
        <w:rPr>
          <w:rFonts w:ascii="Courier New" w:eastAsia="Times New Roman" w:hAnsi="Courier New" w:cs="Courier New"/>
          <w:color w:val="2BBAC5"/>
          <w:sz w:val="20"/>
          <w:szCs w:val="20"/>
          <w:lang w:val="en-GB" w:eastAsia="en-GB"/>
        </w:rPr>
        <w:t>\n</w:t>
      </w:r>
      <w:r w:rsidRPr="00D92B99">
        <w:rPr>
          <w:rFonts w:ascii="Courier New" w:eastAsia="Times New Roman" w:hAnsi="Courier New" w:cs="Courier New"/>
          <w:color w:val="89CA78"/>
          <w:sz w:val="20"/>
          <w:szCs w:val="20"/>
          <w:lang w:val="en-GB" w:eastAsia="en-GB"/>
        </w:rPr>
        <w:t>– integrated development "</w:t>
      </w:r>
      <w:r w:rsidRPr="00D92B99">
        <w:rPr>
          <w:rFonts w:ascii="Courier New" w:eastAsia="Times New Roman" w:hAnsi="Courier New" w:cs="Courier New"/>
          <w:color w:val="89CA78"/>
          <w:sz w:val="20"/>
          <w:szCs w:val="20"/>
          <w:lang w:val="en-GB" w:eastAsia="en-GB"/>
        </w:rPr>
        <w:br/>
        <w:t xml:space="preserve">              "environment (IDLE)."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>)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br/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br/>
      </w:r>
      <w:r w:rsidRPr="00D92B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GB" w:eastAsia="en-GB"/>
        </w:rPr>
        <w:t xml:space="preserve">except </w:t>
      </w:r>
      <w:proofErr w:type="spellStart"/>
      <w:r w:rsidRPr="00D92B99">
        <w:rPr>
          <w:rFonts w:ascii="Courier New" w:eastAsia="Times New Roman" w:hAnsi="Courier New" w:cs="Courier New"/>
          <w:color w:val="2BBAC5"/>
          <w:sz w:val="20"/>
          <w:szCs w:val="20"/>
          <w:lang w:val="en-GB" w:eastAsia="en-GB"/>
        </w:rPr>
        <w:t>ValueError</w:t>
      </w:r>
      <w:proofErr w:type="spellEnd"/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>: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br/>
        <w:t xml:space="preserve">    </w:t>
      </w:r>
      <w:r w:rsidRPr="00D92B99">
        <w:rPr>
          <w:rFonts w:ascii="Courier New" w:eastAsia="Times New Roman" w:hAnsi="Courier New" w:cs="Courier New"/>
          <w:color w:val="2BBAC5"/>
          <w:sz w:val="20"/>
          <w:szCs w:val="20"/>
          <w:lang w:val="en-GB" w:eastAsia="en-GB"/>
        </w:rPr>
        <w:t>print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>(</w:t>
      </w:r>
      <w:r w:rsidRPr="00D92B99">
        <w:rPr>
          <w:rFonts w:ascii="Courier New" w:eastAsia="Times New Roman" w:hAnsi="Courier New" w:cs="Courier New"/>
          <w:color w:val="89CA78"/>
          <w:sz w:val="20"/>
          <w:szCs w:val="20"/>
          <w:lang w:val="en-GB" w:eastAsia="en-GB"/>
        </w:rPr>
        <w:t>"Error: Invalid input. Please enter valid numeric values."</w:t>
      </w:r>
      <w:r w:rsidRPr="00D92B99">
        <w:rPr>
          <w:rFonts w:ascii="Courier New" w:eastAsia="Times New Roman" w:hAnsi="Courier New" w:cs="Courier New"/>
          <w:color w:val="BBBBBB"/>
          <w:sz w:val="20"/>
          <w:szCs w:val="20"/>
          <w:lang w:val="en-GB" w:eastAsia="en-GB"/>
        </w:rPr>
        <w:t>)</w:t>
      </w:r>
    </w:p>
    <w:p w14:paraId="2419A5C9" w14:textId="7C19EB8D" w:rsidR="00D92B99" w:rsidRDefault="00D92B99" w:rsidP="00D92B99">
      <w:pPr>
        <w:rPr>
          <w:rFonts w:ascii="Times New Roman" w:hAnsi="Times New Roman"/>
          <w:b/>
          <w:bCs/>
          <w:sz w:val="28"/>
          <w:szCs w:val="28"/>
          <w:lang w:val="en-GB"/>
        </w:rPr>
      </w:pPr>
    </w:p>
    <w:p w14:paraId="096E6AED" w14:textId="5C6A6984" w:rsidR="00D92B99" w:rsidRDefault="00D92B99" w:rsidP="00D92B99">
      <w:pPr>
        <w:jc w:val="center"/>
        <w:rPr>
          <w:rFonts w:ascii="Times New Roman" w:hAnsi="Times New Roman"/>
          <w:b/>
          <w:bCs/>
          <w:sz w:val="28"/>
          <w:szCs w:val="28"/>
          <w:lang w:val="en-GB"/>
        </w:rPr>
      </w:pPr>
      <w:r w:rsidRPr="00D92B99">
        <w:rPr>
          <w:rFonts w:ascii="Times New Roman" w:hAnsi="Times New Roman"/>
          <w:b/>
          <w:bCs/>
          <w:sz w:val="28"/>
          <w:szCs w:val="28"/>
          <w:lang w:val="en-GB"/>
        </w:rPr>
        <w:lastRenderedPageBreak/>
        <w:drawing>
          <wp:inline distT="0" distB="0" distL="0" distR="0" wp14:anchorId="327166E3" wp14:editId="4384E5A3">
            <wp:extent cx="4907705" cy="5105842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6341" w14:textId="71FA250D" w:rsidR="00D92B99" w:rsidRDefault="00D92B99" w:rsidP="005B5652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Висновок</w:t>
      </w:r>
      <w:r w:rsidRPr="00D92B99">
        <w:rPr>
          <w:rFonts w:ascii="Times New Roman" w:hAnsi="Times New Roman"/>
          <w:b/>
          <w:bCs/>
          <w:sz w:val="28"/>
          <w:szCs w:val="28"/>
          <w:lang w:val="en-GB"/>
        </w:rPr>
        <w:t xml:space="preserve">: </w:t>
      </w:r>
      <w:r w:rsidRPr="00D92B99">
        <w:rPr>
          <w:rFonts w:ascii="Times New Roman" w:hAnsi="Times New Roman"/>
          <w:sz w:val="28"/>
          <w:szCs w:val="28"/>
          <w:lang w:val="ru-RU"/>
        </w:rPr>
        <w:t>п</w:t>
      </w:r>
      <w:r w:rsidRPr="00D92B99">
        <w:rPr>
          <w:rFonts w:ascii="Times New Roman" w:hAnsi="Times New Roman"/>
          <w:sz w:val="28"/>
          <w:szCs w:val="28"/>
        </w:rPr>
        <w:t>ід час виконання даної лабораторної роботи я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D92B99">
        <w:rPr>
          <w:rFonts w:ascii="Times New Roman" w:hAnsi="Times New Roman"/>
          <w:sz w:val="28"/>
          <w:szCs w:val="28"/>
        </w:rPr>
        <w:t>ознайоми</w:t>
      </w:r>
      <w:r>
        <w:rPr>
          <w:rFonts w:ascii="Times New Roman" w:hAnsi="Times New Roman"/>
          <w:sz w:val="28"/>
          <w:szCs w:val="28"/>
        </w:rPr>
        <w:t>в</w:t>
      </w:r>
      <w:r w:rsidRPr="00D92B99">
        <w:rPr>
          <w:rFonts w:ascii="Times New Roman" w:hAnsi="Times New Roman"/>
          <w:sz w:val="28"/>
          <w:szCs w:val="28"/>
        </w:rPr>
        <w:t xml:space="preserve">ся з алгоритмами послідовної (лінійної) структури, з процедурами запуску програм, які реалізують ці алгоритми на мові Python; </w:t>
      </w:r>
      <w:r w:rsidR="005B5652">
        <w:rPr>
          <w:rFonts w:ascii="Times New Roman" w:hAnsi="Times New Roman"/>
          <w:sz w:val="28"/>
          <w:szCs w:val="28"/>
        </w:rPr>
        <w:t>о</w:t>
      </w:r>
      <w:r w:rsidRPr="00D92B99">
        <w:rPr>
          <w:rFonts w:ascii="Times New Roman" w:hAnsi="Times New Roman"/>
          <w:sz w:val="28"/>
          <w:szCs w:val="28"/>
        </w:rPr>
        <w:t>знайом</w:t>
      </w:r>
      <w:r w:rsidR="005B5652">
        <w:rPr>
          <w:rFonts w:ascii="Times New Roman" w:hAnsi="Times New Roman"/>
          <w:sz w:val="28"/>
          <w:szCs w:val="28"/>
        </w:rPr>
        <w:t>ився</w:t>
      </w:r>
      <w:r w:rsidRPr="00D92B99">
        <w:rPr>
          <w:rFonts w:ascii="Times New Roman" w:hAnsi="Times New Roman"/>
          <w:sz w:val="28"/>
          <w:szCs w:val="28"/>
        </w:rPr>
        <w:t xml:space="preserve"> з інтегрованим середовищем розробки – integrated development environment (IDLE).</w:t>
      </w:r>
    </w:p>
    <w:p w14:paraId="795EDBD8" w14:textId="20619DE4" w:rsidR="00D92B99" w:rsidRPr="00D92B99" w:rsidRDefault="00D92B99" w:rsidP="00D92B99">
      <w:pPr>
        <w:rPr>
          <w:rFonts w:ascii="Times New Roman" w:hAnsi="Times New Roman"/>
          <w:b/>
          <w:bCs/>
          <w:sz w:val="28"/>
          <w:szCs w:val="28"/>
        </w:rPr>
      </w:pPr>
    </w:p>
    <w:sectPr w:rsidR="00D92B99" w:rsidRPr="00D92B99" w:rsidSect="009F131C">
      <w:headerReference w:type="default" r:id="rId10"/>
      <w:headerReference w:type="first" r:id="rId11"/>
      <w:pgSz w:w="11906" w:h="16838"/>
      <w:pgMar w:top="50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DB03CC" w14:textId="77777777" w:rsidR="004F6EA9" w:rsidRDefault="004F6EA9">
      <w:r>
        <w:separator/>
      </w:r>
    </w:p>
  </w:endnote>
  <w:endnote w:type="continuationSeparator" w:id="0">
    <w:p w14:paraId="4B28A270" w14:textId="77777777" w:rsidR="004F6EA9" w:rsidRDefault="004F6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00B13" w14:textId="77777777" w:rsidR="004F6EA9" w:rsidRDefault="004F6EA9">
      <w:r>
        <w:separator/>
      </w:r>
    </w:p>
  </w:footnote>
  <w:footnote w:type="continuationSeparator" w:id="0">
    <w:p w14:paraId="4B285541" w14:textId="77777777" w:rsidR="004F6EA9" w:rsidRDefault="004F6E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E988F" w14:textId="77777777" w:rsidR="00326D2B" w:rsidRDefault="00326D2B">
    <w:pPr>
      <w:pStyle w:val="Header"/>
    </w:pPr>
    <w:r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11A85795" wp14:editId="2C3CDDF0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591C93" w14:textId="77777777" w:rsidR="00326D2B" w:rsidRDefault="00326D2B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1C2B20" w14:textId="77777777" w:rsidR="00326D2B" w:rsidRDefault="00326D2B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34943" w14:textId="77777777" w:rsidR="00326D2B" w:rsidRDefault="00326D2B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4C36B" w14:textId="77777777" w:rsidR="00326D2B" w:rsidRDefault="00326D2B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0B88F" w14:textId="77777777" w:rsidR="00326D2B" w:rsidRDefault="00326D2B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2589B5" w14:textId="77777777" w:rsidR="00326D2B" w:rsidRDefault="00326D2B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8C203" w14:textId="30E16A94" w:rsidR="00326D2B" w:rsidRDefault="00326D2B">
                            <w:pPr>
                              <w:pStyle w:val="a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PageNumber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PageNumber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PageNumber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3E0570">
                              <w:rPr>
                                <w:rStyle w:val="PageNumber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PageNumber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AA7048" w14:textId="142AE672" w:rsidR="00326D2B" w:rsidRPr="00C05CB7" w:rsidRDefault="00A801BF" w:rsidP="00B2143E">
                            <w:pPr>
                              <w:pStyle w:val="a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B2143E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2</w:t>
                            </w:r>
                            <w:r w:rsidR="009708FC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3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414ECC" w:rsidRPr="009708FC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12</w:t>
                            </w:r>
                            <w:r w:rsidR="009708FC" w:rsidRPr="009708FC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1</w:t>
                            </w:r>
                            <w:r w:rsidR="00414ECC" w:rsidRPr="009708FC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.1</w:t>
                            </w:r>
                            <w:r w:rsidR="009708FC" w:rsidRPr="009708FC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6</w:t>
                            </w:r>
                            <w:r w:rsidR="00414ECC" w:rsidRPr="009708FC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.000 –</w:t>
                            </w:r>
                            <w:r w:rsidR="003E0570" w:rsidRPr="009708FC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14ECC" w:rsidRPr="009708FC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Лр.1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A85795" id="Group 1" o:spid="_x0000_s1026" style="position:absolute;margin-left:56.25pt;margin-top:19.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2B591C93" w14:textId="77777777" w:rsidR="00326D2B" w:rsidRDefault="00326D2B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561C2B20" w14:textId="77777777" w:rsidR="00326D2B" w:rsidRDefault="00326D2B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0AA34943" w14:textId="77777777" w:rsidR="00326D2B" w:rsidRDefault="00326D2B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3014C36B" w14:textId="77777777" w:rsidR="00326D2B" w:rsidRDefault="00326D2B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E70B88F" w14:textId="77777777" w:rsidR="00326D2B" w:rsidRDefault="00326D2B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22589B5" w14:textId="77777777" w:rsidR="00326D2B" w:rsidRDefault="00326D2B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1E68C203" w14:textId="30E16A94" w:rsidR="00326D2B" w:rsidRDefault="00326D2B">
                      <w:pPr>
                        <w:pStyle w:val="a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PageNumber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PageNumber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PageNumber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3E0570">
                        <w:rPr>
                          <w:rStyle w:val="PageNumber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PageNumber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BAA7048" w14:textId="142AE672" w:rsidR="00326D2B" w:rsidRPr="00C05CB7" w:rsidRDefault="00A801BF" w:rsidP="00B2143E">
                      <w:pPr>
                        <w:pStyle w:val="a"/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B2143E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2</w:t>
                      </w:r>
                      <w:r w:rsidR="009708FC">
                        <w:rPr>
                          <w:rFonts w:ascii="Calibri" w:hAnsi="Calibri"/>
                          <w:sz w:val="24"/>
                          <w:szCs w:val="24"/>
                        </w:rPr>
                        <w:t>3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414ECC" w:rsidRPr="009708FC">
                        <w:rPr>
                          <w:rFonts w:ascii="Calibri" w:hAnsi="Calibri"/>
                          <w:sz w:val="24"/>
                          <w:szCs w:val="24"/>
                        </w:rPr>
                        <w:t>12</w:t>
                      </w:r>
                      <w:r w:rsidR="009708FC" w:rsidRPr="009708FC">
                        <w:rPr>
                          <w:rFonts w:ascii="Calibri" w:hAnsi="Calibri"/>
                          <w:sz w:val="24"/>
                          <w:szCs w:val="24"/>
                        </w:rPr>
                        <w:t>1</w:t>
                      </w:r>
                      <w:r w:rsidR="00414ECC" w:rsidRPr="009708FC">
                        <w:rPr>
                          <w:rFonts w:ascii="Calibri" w:hAnsi="Calibri"/>
                          <w:sz w:val="24"/>
                          <w:szCs w:val="24"/>
                        </w:rPr>
                        <w:t>.1</w:t>
                      </w:r>
                      <w:r w:rsidR="009708FC" w:rsidRPr="009708FC">
                        <w:rPr>
                          <w:rFonts w:ascii="Calibri" w:hAnsi="Calibri"/>
                          <w:sz w:val="24"/>
                          <w:szCs w:val="24"/>
                        </w:rPr>
                        <w:t>6</w:t>
                      </w:r>
                      <w:r w:rsidR="00414ECC" w:rsidRPr="009708FC">
                        <w:rPr>
                          <w:rFonts w:ascii="Calibri" w:hAnsi="Calibri"/>
                          <w:sz w:val="24"/>
                          <w:szCs w:val="24"/>
                        </w:rPr>
                        <w:t>.000 –</w:t>
                      </w:r>
                      <w:r w:rsidR="003E0570" w:rsidRPr="009708FC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  <w:r w:rsidR="00414ECC" w:rsidRPr="009708FC">
                        <w:rPr>
                          <w:rFonts w:ascii="Calibri" w:hAnsi="Calibri"/>
                          <w:sz w:val="24"/>
                          <w:szCs w:val="24"/>
                        </w:rPr>
                        <w:t>Лр.1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74B136" w14:textId="77777777" w:rsidR="00326D2B" w:rsidRPr="0080663F" w:rsidRDefault="00326D2B" w:rsidP="009F131C">
    <w:pPr>
      <w:pStyle w:val="Heading1"/>
      <w:rPr>
        <w:rFonts w:ascii="Times New Roman" w:hAnsi="Times New Roman" w:cs="Times New Roman"/>
        <w:sz w:val="28"/>
        <w:szCs w:val="28"/>
        <w:lang w:val="ru-RU"/>
      </w:rPr>
    </w:pPr>
    <w:r w:rsidRPr="00651D76">
      <w:rPr>
        <w:rFonts w:ascii="Times New Roman" w:hAnsi="Times New Roman" w:cs="Times New Roman"/>
        <w:noProof/>
        <w:lang w:eastAsia="uk-UA"/>
      </w:rPr>
      <mc:AlternateContent>
        <mc:Choice Requires="wpg">
          <w:drawing>
            <wp:anchor distT="0" distB="0" distL="114300" distR="114300" simplePos="0" relativeHeight="251650560" behindDoc="0" locked="1" layoutInCell="1" allowOverlap="1" wp14:anchorId="3C203A03" wp14:editId="3B5E4A67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79500" w14:textId="77777777" w:rsidR="00326D2B" w:rsidRDefault="00326D2B" w:rsidP="00B66788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3B6AFD" w14:textId="77777777" w:rsidR="00326D2B" w:rsidRDefault="00326D2B" w:rsidP="00B6678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4FF824" w14:textId="77777777" w:rsidR="00326D2B" w:rsidRDefault="00326D2B" w:rsidP="00B6678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80FD88" w14:textId="77777777" w:rsidR="00326D2B" w:rsidRDefault="00326D2B" w:rsidP="00B6678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231747" w14:textId="77777777" w:rsidR="00326D2B" w:rsidRDefault="00326D2B" w:rsidP="00B6678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AC566" w14:textId="77777777" w:rsidR="00326D2B" w:rsidRDefault="00326D2B" w:rsidP="00B66788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D8F847" w14:textId="77777777" w:rsidR="00326D2B" w:rsidRDefault="00326D2B" w:rsidP="00B6678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385ED4" w14:textId="79AA6496" w:rsidR="00326D2B" w:rsidRPr="00C95106" w:rsidRDefault="00C05CB7" w:rsidP="00B66788">
                            <w:pPr>
                              <w:pStyle w:val="a"/>
                              <w:jc w:val="center"/>
                              <w:rPr>
                                <w:rFonts w:ascii="Calibri" w:hAnsi="Calibri"/>
                                <w:szCs w:val="28"/>
                              </w:rPr>
                            </w:pP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ИТОМИРСЬКА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ПОЛІТЕХНІКА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C95106">
                              <w:rPr>
                                <w:rFonts w:ascii="Calibri" w:hAnsi="Calibri"/>
                                <w:szCs w:val="28"/>
                              </w:rPr>
                              <w:t>2</w:t>
                            </w:r>
                            <w:r w:rsidR="00A2345C">
                              <w:rPr>
                                <w:rFonts w:ascii="Calibri" w:hAnsi="Calibri"/>
                                <w:szCs w:val="28"/>
                              </w:rPr>
                              <w:t>3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3E0570" w:rsidRPr="00A2345C">
                              <w:rPr>
                                <w:rFonts w:ascii="Calibri" w:hAnsi="Calibri"/>
                                <w:szCs w:val="28"/>
                              </w:rPr>
                              <w:t>12</w:t>
                            </w:r>
                            <w:r w:rsidR="00A2345C" w:rsidRPr="00A2345C">
                              <w:rPr>
                                <w:rFonts w:ascii="Calibri" w:hAnsi="Calibri"/>
                                <w:szCs w:val="28"/>
                              </w:rPr>
                              <w:t>1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5F7A49" w:rsidRPr="00A2345C">
                              <w:rPr>
                                <w:rFonts w:ascii="Calibri" w:hAnsi="Calibri"/>
                                <w:szCs w:val="28"/>
                              </w:rPr>
                              <w:t>1</w:t>
                            </w:r>
                            <w:r w:rsidR="00534D11">
                              <w:rPr>
                                <w:rFonts w:ascii="Calibri" w:hAnsi="Calibri"/>
                                <w:szCs w:val="28"/>
                              </w:rPr>
                              <w:t>3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r w:rsidR="003E0570">
                              <w:rPr>
                                <w:rFonts w:ascii="Calibri" w:hAnsi="Calibri"/>
                                <w:szCs w:val="28"/>
                              </w:rPr>
                              <w:t xml:space="preserve"> </w:t>
                            </w:r>
                            <w:r w:rsidR="00414ECC" w:rsidRPr="00C95106">
                              <w:rPr>
                                <w:rFonts w:ascii="Calibri" w:hAnsi="Calibri"/>
                                <w:szCs w:val="28"/>
                              </w:rPr>
                              <w:t>Лр.</w:t>
                            </w:r>
                            <w:r w:rsidR="002331B4">
                              <w:rPr>
                                <w:rFonts w:ascii="Calibri" w:hAnsi="Calibri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0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0DF74" w14:textId="77777777" w:rsidR="00326D2B" w:rsidRDefault="00326D2B" w:rsidP="00B66788">
                              <w:pPr>
                                <w:pStyle w:val="a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818907" w14:textId="05477F89" w:rsidR="00326D2B" w:rsidRPr="00A2345C" w:rsidRDefault="00A2345C" w:rsidP="00B66788">
                              <w:pPr>
                                <w:rPr>
                                  <w:i/>
                                  <w:sz w:val="18"/>
                                  <w:lang w:val="ru-RU"/>
                                </w:rPr>
                              </w:pPr>
                              <w:r w:rsidRPr="00A2345C">
                                <w:rPr>
                                  <w:i/>
                                  <w:sz w:val="18"/>
                                  <w:lang w:val="ru-RU"/>
                                </w:rPr>
                                <w:t>Лаговський 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756E9D" w14:textId="77777777" w:rsidR="00326D2B" w:rsidRDefault="00326D2B" w:rsidP="00B6678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8D7260" w14:textId="3ECEFD64" w:rsidR="00326D2B" w:rsidRPr="001472C4" w:rsidRDefault="001472C4" w:rsidP="00B66788">
                              <w:pPr>
                                <w:pStyle w:val="a"/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1472C4">
                                <w:rPr>
                                  <w:rFonts w:ascii="Segoe UI" w:hAnsi="Segoe UI" w:cs="Segoe UI"/>
                                  <w:color w:val="1D2125"/>
                                  <w:sz w:val="16"/>
                                  <w:szCs w:val="16"/>
                                  <w:shd w:val="clear" w:color="auto" w:fill="FFFFFF"/>
                                </w:rPr>
                                <w:t>Дацюк Д.В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0F2E1" w14:textId="77777777" w:rsidR="00326D2B" w:rsidRDefault="00326D2B" w:rsidP="00B6678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0546CE" w14:textId="77777777" w:rsidR="00326D2B" w:rsidRDefault="00326D2B" w:rsidP="00B66788">
                              <w:pPr>
                                <w:pStyle w:val="a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E7C173" w14:textId="77777777" w:rsidR="00326D2B" w:rsidRDefault="00326D2B" w:rsidP="00B6678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55872" w14:textId="77777777" w:rsidR="00326D2B" w:rsidRDefault="00326D2B" w:rsidP="00B66788">
                              <w:pPr>
                                <w:pStyle w:val="a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6911A" w14:textId="77777777" w:rsidR="00326D2B" w:rsidRDefault="002638A5" w:rsidP="00B6678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Зав.каф.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CFC644" w14:textId="46A36260" w:rsidR="00326D2B" w:rsidRPr="002638A5" w:rsidRDefault="00326D2B" w:rsidP="00B66788">
                              <w:pPr>
                                <w:pStyle w:val="a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6568A" w14:textId="543ECC29" w:rsidR="00326D2B" w:rsidRPr="00A9614E" w:rsidRDefault="00414ECC" w:rsidP="00954BE3">
                            <w:pPr>
                              <w:pStyle w:val="a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</w:rPr>
                            </w:pPr>
                            <w:r w:rsidRPr="00A9614E">
                              <w:t>Звіт з лабораторної роботи №</w:t>
                            </w:r>
                            <w:r w:rsidR="002331B4"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4F2A48" w14:textId="77777777" w:rsidR="00326D2B" w:rsidRDefault="00326D2B" w:rsidP="00B66788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8D2B" w14:textId="38A44BF2" w:rsidR="00326D2B" w:rsidRDefault="003E0570" w:rsidP="00B66788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r w:rsidR="00326D2B">
                              <w:rPr>
                                <w:sz w:val="18"/>
                              </w:rPr>
                              <w:t>р</w:t>
                            </w:r>
                            <w:r>
                              <w:rPr>
                                <w:sz w:val="18"/>
                              </w:rPr>
                              <w:t>к</w:t>
                            </w:r>
                            <w:r w:rsidR="00326D2B">
                              <w:rPr>
                                <w:sz w:val="18"/>
                              </w:rPr>
                              <w:t>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D5046" w14:textId="77777777" w:rsidR="00326D2B" w:rsidRPr="002F6B72" w:rsidRDefault="00326D2B" w:rsidP="00B66788">
                            <w:pPr>
                              <w:pStyle w:val="a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C5898" w14:textId="6022F6DD" w:rsidR="00326D2B" w:rsidRPr="00A2345C" w:rsidRDefault="00B86DBA" w:rsidP="00311F95">
                            <w:pPr>
                              <w:pStyle w:val="a"/>
                              <w:jc w:val="center"/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</w:pPr>
                            <w:r w:rsidRPr="00A2345C"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>ФІКТ</w:t>
                            </w:r>
                            <w:r w:rsidRPr="00A2345C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,</w:t>
                            </w:r>
                            <w:r w:rsidRPr="00A2345C"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A2345C" w:rsidRPr="00A2345C"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>ІПЗ-22-1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203A03" id="Group 21" o:spid="_x0000_s1046" style="position:absolute;margin-left:55.65pt;margin-top:19.65pt;width:518.8pt;height:802.3pt;z-index:2516505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74C79500" w14:textId="77777777" w:rsidR="00326D2B" w:rsidRDefault="00326D2B" w:rsidP="00B66788">
                      <w:pPr>
                        <w:pStyle w:val="a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0D3B6AFD" w14:textId="77777777" w:rsidR="00326D2B" w:rsidRDefault="00326D2B" w:rsidP="00B6678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84FF824" w14:textId="77777777" w:rsidR="00326D2B" w:rsidRDefault="00326D2B" w:rsidP="00B6678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1280FD88" w14:textId="77777777" w:rsidR="00326D2B" w:rsidRDefault="00326D2B" w:rsidP="00B6678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7231747" w14:textId="77777777" w:rsidR="00326D2B" w:rsidRDefault="00326D2B" w:rsidP="00B6678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BBAC566" w14:textId="77777777" w:rsidR="00326D2B" w:rsidRDefault="00326D2B" w:rsidP="00B66788">
                      <w:pPr>
                        <w:pStyle w:val="a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29D8F847" w14:textId="77777777" w:rsidR="00326D2B" w:rsidRDefault="00326D2B" w:rsidP="00B6678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01385ED4" w14:textId="79AA6496" w:rsidR="00326D2B" w:rsidRPr="00C95106" w:rsidRDefault="00C05CB7" w:rsidP="00B66788">
                      <w:pPr>
                        <w:pStyle w:val="a"/>
                        <w:jc w:val="center"/>
                        <w:rPr>
                          <w:rFonts w:ascii="Calibri" w:hAnsi="Calibri"/>
                          <w:szCs w:val="28"/>
                        </w:rPr>
                      </w:pP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>Ж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ИТОМИРСЬКА</w:t>
                      </w: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ПОЛІТЕХНІКА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C95106">
                        <w:rPr>
                          <w:rFonts w:ascii="Calibri" w:hAnsi="Calibri"/>
                          <w:szCs w:val="28"/>
                        </w:rPr>
                        <w:t>2</w:t>
                      </w:r>
                      <w:r w:rsidR="00A2345C">
                        <w:rPr>
                          <w:rFonts w:ascii="Calibri" w:hAnsi="Calibri"/>
                          <w:szCs w:val="28"/>
                        </w:rPr>
                        <w:t>3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3E0570" w:rsidRPr="00A2345C">
                        <w:rPr>
                          <w:rFonts w:ascii="Calibri" w:hAnsi="Calibri"/>
                          <w:szCs w:val="28"/>
                        </w:rPr>
                        <w:t>12</w:t>
                      </w:r>
                      <w:r w:rsidR="00A2345C" w:rsidRPr="00A2345C">
                        <w:rPr>
                          <w:rFonts w:ascii="Calibri" w:hAnsi="Calibri"/>
                          <w:szCs w:val="28"/>
                        </w:rPr>
                        <w:t>1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5F7A49" w:rsidRPr="00A2345C">
                        <w:rPr>
                          <w:rFonts w:ascii="Calibri" w:hAnsi="Calibri"/>
                          <w:szCs w:val="28"/>
                        </w:rPr>
                        <w:t>1</w:t>
                      </w:r>
                      <w:r w:rsidR="00534D11">
                        <w:rPr>
                          <w:rFonts w:ascii="Calibri" w:hAnsi="Calibri"/>
                          <w:szCs w:val="28"/>
                        </w:rPr>
                        <w:t>3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r w:rsidR="003E0570">
                        <w:rPr>
                          <w:rFonts w:ascii="Calibri" w:hAnsi="Calibri"/>
                          <w:szCs w:val="28"/>
                        </w:rPr>
                        <w:t xml:space="preserve"> </w:t>
                      </w:r>
                      <w:r w:rsidR="00414ECC" w:rsidRPr="00C95106">
                        <w:rPr>
                          <w:rFonts w:ascii="Calibri" w:hAnsi="Calibri"/>
                          <w:szCs w:val="28"/>
                        </w:rPr>
                        <w:t>Лр.</w:t>
                      </w:r>
                      <w:r w:rsidR="002331B4">
                        <w:rPr>
                          <w:rFonts w:ascii="Calibri" w:hAnsi="Calibri"/>
                          <w:szCs w:val="28"/>
                        </w:rPr>
                        <w:t>2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4B00DF74" w14:textId="77777777" w:rsidR="00326D2B" w:rsidRDefault="00326D2B" w:rsidP="00B66788">
                        <w:pPr>
                          <w:pStyle w:val="a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59818907" w14:textId="05477F89" w:rsidR="00326D2B" w:rsidRPr="00A2345C" w:rsidRDefault="00A2345C" w:rsidP="00B66788">
                        <w:pPr>
                          <w:rPr>
                            <w:i/>
                            <w:sz w:val="18"/>
                            <w:lang w:val="ru-RU"/>
                          </w:rPr>
                        </w:pPr>
                        <w:r w:rsidRPr="00A2345C">
                          <w:rPr>
                            <w:i/>
                            <w:sz w:val="18"/>
                            <w:lang w:val="ru-RU"/>
                          </w:rPr>
                          <w:t>Лаговський А.В.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23756E9D" w14:textId="77777777" w:rsidR="00326D2B" w:rsidRDefault="00326D2B" w:rsidP="00B66788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778D7260" w14:textId="3ECEFD64" w:rsidR="00326D2B" w:rsidRPr="001472C4" w:rsidRDefault="001472C4" w:rsidP="00B66788">
                        <w:pPr>
                          <w:pStyle w:val="a"/>
                          <w:rPr>
                            <w:rFonts w:asciiTheme="minorHAnsi" w:hAnsiTheme="minorHAnsi" w:cstheme="minorHAnsi"/>
                            <w:sz w:val="16"/>
                            <w:szCs w:val="16"/>
                            <w:lang w:val="ru-RU"/>
                          </w:rPr>
                        </w:pPr>
                        <w:r w:rsidRPr="001472C4">
                          <w:rPr>
                            <w:rFonts w:ascii="Segoe UI" w:hAnsi="Segoe UI" w:cs="Segoe UI"/>
                            <w:color w:val="1D2125"/>
                            <w:sz w:val="16"/>
                            <w:szCs w:val="16"/>
                            <w:shd w:val="clear" w:color="auto" w:fill="FFFFFF"/>
                          </w:rPr>
                          <w:t>Дацюк Д.В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5A60F2E1" w14:textId="77777777" w:rsidR="00326D2B" w:rsidRDefault="00326D2B" w:rsidP="00B66788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C0546CE" w14:textId="77777777" w:rsidR="00326D2B" w:rsidRDefault="00326D2B" w:rsidP="00B66788">
                        <w:pPr>
                          <w:pStyle w:val="a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79E7C173" w14:textId="77777777" w:rsidR="00326D2B" w:rsidRDefault="00326D2B" w:rsidP="00B66788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42A55872" w14:textId="77777777" w:rsidR="00326D2B" w:rsidRDefault="00326D2B" w:rsidP="00B66788">
                        <w:pPr>
                          <w:pStyle w:val="a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7506911A" w14:textId="77777777" w:rsidR="00326D2B" w:rsidRDefault="002638A5" w:rsidP="00B66788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Зав.каф.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58CFC644" w14:textId="46A36260" w:rsidR="00326D2B" w:rsidRPr="002638A5" w:rsidRDefault="00326D2B" w:rsidP="00B66788">
                        <w:pPr>
                          <w:pStyle w:val="a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8F6568A" w14:textId="543ECC29" w:rsidR="00326D2B" w:rsidRPr="00A9614E" w:rsidRDefault="00414ECC" w:rsidP="00954BE3">
                      <w:pPr>
                        <w:pStyle w:val="a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</w:rPr>
                      </w:pPr>
                      <w:r w:rsidRPr="00A9614E">
                        <w:t>Звіт з лабораторної роботи №</w:t>
                      </w:r>
                      <w:r w:rsidR="002331B4">
                        <w:t>2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2F4F2A48" w14:textId="77777777" w:rsidR="00326D2B" w:rsidRDefault="00326D2B" w:rsidP="00B66788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5DA48D2B" w14:textId="38A44BF2" w:rsidR="00326D2B" w:rsidRDefault="003E0570" w:rsidP="00B66788">
                      <w:pPr>
                        <w:pStyle w:val="a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r w:rsidR="00326D2B">
                        <w:rPr>
                          <w:sz w:val="18"/>
                        </w:rPr>
                        <w:t>р</w:t>
                      </w:r>
                      <w:r>
                        <w:rPr>
                          <w:sz w:val="18"/>
                        </w:rPr>
                        <w:t>к</w:t>
                      </w:r>
                      <w:r w:rsidR="00326D2B">
                        <w:rPr>
                          <w:sz w:val="18"/>
                        </w:rPr>
                        <w:t>ушів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03ED5046" w14:textId="77777777" w:rsidR="00326D2B" w:rsidRPr="002F6B72" w:rsidRDefault="00326D2B" w:rsidP="00B66788">
                      <w:pPr>
                        <w:pStyle w:val="a"/>
                        <w:jc w:val="center"/>
                        <w:rPr>
                          <w:iCs/>
                          <w:sz w:val="18"/>
                        </w:rPr>
                      </w:pP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5FAC5898" w14:textId="6022F6DD" w:rsidR="00326D2B" w:rsidRPr="00A2345C" w:rsidRDefault="00B86DBA" w:rsidP="00311F95">
                      <w:pPr>
                        <w:pStyle w:val="a"/>
                        <w:jc w:val="center"/>
                        <w:rPr>
                          <w:rFonts w:ascii="Arial" w:hAnsi="Arial"/>
                          <w:sz w:val="32"/>
                          <w:szCs w:val="32"/>
                        </w:rPr>
                      </w:pPr>
                      <w:r w:rsidRPr="00A2345C">
                        <w:rPr>
                          <w:rFonts w:ascii="Arial" w:hAnsi="Arial"/>
                          <w:sz w:val="32"/>
                          <w:szCs w:val="32"/>
                        </w:rPr>
                        <w:t>ФІКТ</w:t>
                      </w:r>
                      <w:r w:rsidRPr="00A2345C">
                        <w:rPr>
                          <w:rFonts w:ascii="Times New Roman" w:hAnsi="Times New Roman"/>
                          <w:sz w:val="32"/>
                          <w:szCs w:val="32"/>
                        </w:rPr>
                        <w:t>,</w:t>
                      </w:r>
                      <w:r w:rsidRPr="00A2345C">
                        <w:rPr>
                          <w:rFonts w:ascii="Arial" w:hAnsi="Arial"/>
                          <w:sz w:val="32"/>
                          <w:szCs w:val="32"/>
                        </w:rPr>
                        <w:t xml:space="preserve"> гр. </w:t>
                      </w:r>
                      <w:r w:rsidR="00A2345C" w:rsidRPr="00A2345C">
                        <w:rPr>
                          <w:rFonts w:ascii="Arial" w:hAnsi="Arial"/>
                          <w:sz w:val="32"/>
                          <w:szCs w:val="32"/>
                        </w:rPr>
                        <w:t>ІПЗ-22-1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41BB"/>
    <w:multiLevelType w:val="hybridMultilevel"/>
    <w:tmpl w:val="000026E9"/>
    <w:lvl w:ilvl="0" w:tplc="000001EB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3CC36A5"/>
    <w:multiLevelType w:val="hybridMultilevel"/>
    <w:tmpl w:val="922E8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01B94"/>
    <w:multiLevelType w:val="hybridMultilevel"/>
    <w:tmpl w:val="89DAEF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024045F"/>
    <w:multiLevelType w:val="hybridMultilevel"/>
    <w:tmpl w:val="A986037E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5" w15:restartNumberingAfterBreak="0">
    <w:nsid w:val="327A209E"/>
    <w:multiLevelType w:val="hybridMultilevel"/>
    <w:tmpl w:val="11ECFD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36263A3"/>
    <w:multiLevelType w:val="hybridMultilevel"/>
    <w:tmpl w:val="3F5AC95C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7" w15:restartNumberingAfterBreak="0">
    <w:nsid w:val="48854FF6"/>
    <w:multiLevelType w:val="hybridMultilevel"/>
    <w:tmpl w:val="203297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F56BD2"/>
    <w:multiLevelType w:val="hybridMultilevel"/>
    <w:tmpl w:val="43C2C21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25A1ACC"/>
    <w:multiLevelType w:val="hybridMultilevel"/>
    <w:tmpl w:val="68F4B47E"/>
    <w:lvl w:ilvl="0" w:tplc="C2DAA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7418F"/>
    <w:multiLevelType w:val="hybridMultilevel"/>
    <w:tmpl w:val="8546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10284"/>
    <w:multiLevelType w:val="hybridMultilevel"/>
    <w:tmpl w:val="853E1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29AF"/>
    <w:multiLevelType w:val="hybridMultilevel"/>
    <w:tmpl w:val="F6D2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A60042"/>
    <w:multiLevelType w:val="hybridMultilevel"/>
    <w:tmpl w:val="B1B87B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5096D"/>
    <w:multiLevelType w:val="hybridMultilevel"/>
    <w:tmpl w:val="0BC60D50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5" w15:restartNumberingAfterBreak="0">
    <w:nsid w:val="75BF7234"/>
    <w:multiLevelType w:val="hybridMultilevel"/>
    <w:tmpl w:val="B1B87B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11"/>
  </w:num>
  <w:num w:numId="6">
    <w:abstractNumId w:val="5"/>
  </w:num>
  <w:num w:numId="7">
    <w:abstractNumId w:val="3"/>
  </w:num>
  <w:num w:numId="8">
    <w:abstractNumId w:val="9"/>
  </w:num>
  <w:num w:numId="9">
    <w:abstractNumId w:val="8"/>
  </w:num>
  <w:num w:numId="10">
    <w:abstractNumId w:val="2"/>
  </w:num>
  <w:num w:numId="11">
    <w:abstractNumId w:val="10"/>
  </w:num>
  <w:num w:numId="12">
    <w:abstractNumId w:val="12"/>
  </w:num>
  <w:num w:numId="13">
    <w:abstractNumId w:val="7"/>
  </w:num>
  <w:num w:numId="14">
    <w:abstractNumId w:val="14"/>
  </w:num>
  <w:num w:numId="15">
    <w:abstractNumId w:val="13"/>
  </w:num>
  <w:num w:numId="16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6788"/>
    <w:rsid w:val="000009C3"/>
    <w:rsid w:val="000011E4"/>
    <w:rsid w:val="00003304"/>
    <w:rsid w:val="00007207"/>
    <w:rsid w:val="00010C72"/>
    <w:rsid w:val="00016C4E"/>
    <w:rsid w:val="00022744"/>
    <w:rsid w:val="00032079"/>
    <w:rsid w:val="00037AAE"/>
    <w:rsid w:val="00040786"/>
    <w:rsid w:val="0004617D"/>
    <w:rsid w:val="0005325B"/>
    <w:rsid w:val="00065D0A"/>
    <w:rsid w:val="000663E4"/>
    <w:rsid w:val="00067E52"/>
    <w:rsid w:val="000733AE"/>
    <w:rsid w:val="0007391D"/>
    <w:rsid w:val="00080607"/>
    <w:rsid w:val="000806C9"/>
    <w:rsid w:val="00082DDA"/>
    <w:rsid w:val="000904F3"/>
    <w:rsid w:val="00090E3B"/>
    <w:rsid w:val="00096498"/>
    <w:rsid w:val="000B0280"/>
    <w:rsid w:val="000B368B"/>
    <w:rsid w:val="000B5891"/>
    <w:rsid w:val="000B6153"/>
    <w:rsid w:val="000B6D0F"/>
    <w:rsid w:val="000C5159"/>
    <w:rsid w:val="000C5C39"/>
    <w:rsid w:val="000D2C0A"/>
    <w:rsid w:val="000D3002"/>
    <w:rsid w:val="000E57FF"/>
    <w:rsid w:val="000F12CA"/>
    <w:rsid w:val="000F2684"/>
    <w:rsid w:val="000F7DC9"/>
    <w:rsid w:val="0011226C"/>
    <w:rsid w:val="00113BC9"/>
    <w:rsid w:val="00122665"/>
    <w:rsid w:val="00122766"/>
    <w:rsid w:val="00125EC3"/>
    <w:rsid w:val="00131316"/>
    <w:rsid w:val="00135E9D"/>
    <w:rsid w:val="001379D8"/>
    <w:rsid w:val="00145FA5"/>
    <w:rsid w:val="001472C4"/>
    <w:rsid w:val="0015702C"/>
    <w:rsid w:val="001601C0"/>
    <w:rsid w:val="001604A2"/>
    <w:rsid w:val="001638E4"/>
    <w:rsid w:val="001A26F6"/>
    <w:rsid w:val="001B3921"/>
    <w:rsid w:val="001B3F8C"/>
    <w:rsid w:val="001B7F3D"/>
    <w:rsid w:val="001C0B7D"/>
    <w:rsid w:val="001C133B"/>
    <w:rsid w:val="001C283F"/>
    <w:rsid w:val="001D0306"/>
    <w:rsid w:val="001D1CB5"/>
    <w:rsid w:val="001E6442"/>
    <w:rsid w:val="00200C8D"/>
    <w:rsid w:val="002033DA"/>
    <w:rsid w:val="00203CF8"/>
    <w:rsid w:val="00211AF6"/>
    <w:rsid w:val="002151B1"/>
    <w:rsid w:val="00220A87"/>
    <w:rsid w:val="00221EF8"/>
    <w:rsid w:val="002331B4"/>
    <w:rsid w:val="00236856"/>
    <w:rsid w:val="00245CE6"/>
    <w:rsid w:val="00246C40"/>
    <w:rsid w:val="002600DB"/>
    <w:rsid w:val="00260199"/>
    <w:rsid w:val="002638A5"/>
    <w:rsid w:val="00265C70"/>
    <w:rsid w:val="002667BF"/>
    <w:rsid w:val="0027502A"/>
    <w:rsid w:val="00275039"/>
    <w:rsid w:val="00276271"/>
    <w:rsid w:val="00276D97"/>
    <w:rsid w:val="00287D22"/>
    <w:rsid w:val="002975BB"/>
    <w:rsid w:val="002A23DD"/>
    <w:rsid w:val="002A6790"/>
    <w:rsid w:val="002C00EB"/>
    <w:rsid w:val="002C0734"/>
    <w:rsid w:val="002C2CAA"/>
    <w:rsid w:val="002C6A4E"/>
    <w:rsid w:val="002D359F"/>
    <w:rsid w:val="002D42F1"/>
    <w:rsid w:val="002D72D9"/>
    <w:rsid w:val="002E7FC3"/>
    <w:rsid w:val="002F06E9"/>
    <w:rsid w:val="002F197E"/>
    <w:rsid w:val="002F46A5"/>
    <w:rsid w:val="002F6B72"/>
    <w:rsid w:val="00303712"/>
    <w:rsid w:val="003040CE"/>
    <w:rsid w:val="003118D9"/>
    <w:rsid w:val="00311F95"/>
    <w:rsid w:val="003120BA"/>
    <w:rsid w:val="00312313"/>
    <w:rsid w:val="003163F4"/>
    <w:rsid w:val="00317E3D"/>
    <w:rsid w:val="0032266F"/>
    <w:rsid w:val="00323DB1"/>
    <w:rsid w:val="00326D2B"/>
    <w:rsid w:val="003275ED"/>
    <w:rsid w:val="00327A67"/>
    <w:rsid w:val="00333F7F"/>
    <w:rsid w:val="003364A1"/>
    <w:rsid w:val="003414CF"/>
    <w:rsid w:val="00355B87"/>
    <w:rsid w:val="0036430A"/>
    <w:rsid w:val="00366C82"/>
    <w:rsid w:val="00377078"/>
    <w:rsid w:val="00381734"/>
    <w:rsid w:val="00385D68"/>
    <w:rsid w:val="00386451"/>
    <w:rsid w:val="00386DD4"/>
    <w:rsid w:val="003979FE"/>
    <w:rsid w:val="00397B54"/>
    <w:rsid w:val="003A32E4"/>
    <w:rsid w:val="003A4D47"/>
    <w:rsid w:val="003A6D99"/>
    <w:rsid w:val="003B2DB3"/>
    <w:rsid w:val="003B4B06"/>
    <w:rsid w:val="003B5078"/>
    <w:rsid w:val="003B6CE9"/>
    <w:rsid w:val="003C3807"/>
    <w:rsid w:val="003C70C8"/>
    <w:rsid w:val="003D0A01"/>
    <w:rsid w:val="003D3952"/>
    <w:rsid w:val="003D5947"/>
    <w:rsid w:val="003E0570"/>
    <w:rsid w:val="003E6120"/>
    <w:rsid w:val="003E6E94"/>
    <w:rsid w:val="003E6F39"/>
    <w:rsid w:val="003E719E"/>
    <w:rsid w:val="003F161E"/>
    <w:rsid w:val="003F2ABB"/>
    <w:rsid w:val="003F7A5A"/>
    <w:rsid w:val="004004BC"/>
    <w:rsid w:val="0040372A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43DC4"/>
    <w:rsid w:val="00454D51"/>
    <w:rsid w:val="004573EE"/>
    <w:rsid w:val="00473FC9"/>
    <w:rsid w:val="00482385"/>
    <w:rsid w:val="0048324E"/>
    <w:rsid w:val="004935B2"/>
    <w:rsid w:val="004953D0"/>
    <w:rsid w:val="004A2797"/>
    <w:rsid w:val="004A37BB"/>
    <w:rsid w:val="004B2FA3"/>
    <w:rsid w:val="004B732E"/>
    <w:rsid w:val="004C359E"/>
    <w:rsid w:val="004C7EE5"/>
    <w:rsid w:val="004D4022"/>
    <w:rsid w:val="004E3941"/>
    <w:rsid w:val="004E4084"/>
    <w:rsid w:val="004E7D69"/>
    <w:rsid w:val="004F6EA9"/>
    <w:rsid w:val="005001D2"/>
    <w:rsid w:val="00501644"/>
    <w:rsid w:val="00506BCB"/>
    <w:rsid w:val="00511AE4"/>
    <w:rsid w:val="00511D00"/>
    <w:rsid w:val="00512BC4"/>
    <w:rsid w:val="00512BD1"/>
    <w:rsid w:val="00513D90"/>
    <w:rsid w:val="00514614"/>
    <w:rsid w:val="00525897"/>
    <w:rsid w:val="00530562"/>
    <w:rsid w:val="00532F0B"/>
    <w:rsid w:val="00534D11"/>
    <w:rsid w:val="00540B21"/>
    <w:rsid w:val="005422A1"/>
    <w:rsid w:val="005453C2"/>
    <w:rsid w:val="00557BD4"/>
    <w:rsid w:val="00562D89"/>
    <w:rsid w:val="00565C41"/>
    <w:rsid w:val="00567D1E"/>
    <w:rsid w:val="005A20E1"/>
    <w:rsid w:val="005A2112"/>
    <w:rsid w:val="005A45E1"/>
    <w:rsid w:val="005A74F0"/>
    <w:rsid w:val="005B5652"/>
    <w:rsid w:val="005D422A"/>
    <w:rsid w:val="005E3725"/>
    <w:rsid w:val="005E6DEE"/>
    <w:rsid w:val="005F747D"/>
    <w:rsid w:val="005F7A49"/>
    <w:rsid w:val="006000F9"/>
    <w:rsid w:val="0060196C"/>
    <w:rsid w:val="0060519B"/>
    <w:rsid w:val="00615CBE"/>
    <w:rsid w:val="00617F80"/>
    <w:rsid w:val="00620937"/>
    <w:rsid w:val="006219FD"/>
    <w:rsid w:val="00623075"/>
    <w:rsid w:val="00624750"/>
    <w:rsid w:val="00624799"/>
    <w:rsid w:val="006470A2"/>
    <w:rsid w:val="00651D76"/>
    <w:rsid w:val="0066143A"/>
    <w:rsid w:val="00662CAD"/>
    <w:rsid w:val="00677168"/>
    <w:rsid w:val="00681C05"/>
    <w:rsid w:val="00685982"/>
    <w:rsid w:val="00685DE4"/>
    <w:rsid w:val="006861A5"/>
    <w:rsid w:val="00686EA5"/>
    <w:rsid w:val="0068773B"/>
    <w:rsid w:val="006908EF"/>
    <w:rsid w:val="00691B92"/>
    <w:rsid w:val="006965FB"/>
    <w:rsid w:val="00696902"/>
    <w:rsid w:val="006B0D46"/>
    <w:rsid w:val="006C359C"/>
    <w:rsid w:val="006C7040"/>
    <w:rsid w:val="006D195A"/>
    <w:rsid w:val="006D6136"/>
    <w:rsid w:val="006E21D8"/>
    <w:rsid w:val="006F30A5"/>
    <w:rsid w:val="006F6F54"/>
    <w:rsid w:val="0071234F"/>
    <w:rsid w:val="007131A7"/>
    <w:rsid w:val="007204D3"/>
    <w:rsid w:val="00723BB9"/>
    <w:rsid w:val="0072667C"/>
    <w:rsid w:val="00735DB1"/>
    <w:rsid w:val="007431A9"/>
    <w:rsid w:val="007508BA"/>
    <w:rsid w:val="00763D44"/>
    <w:rsid w:val="007729DF"/>
    <w:rsid w:val="00780A5D"/>
    <w:rsid w:val="007844F4"/>
    <w:rsid w:val="00784A72"/>
    <w:rsid w:val="007860ED"/>
    <w:rsid w:val="0079448A"/>
    <w:rsid w:val="007955DF"/>
    <w:rsid w:val="00795654"/>
    <w:rsid w:val="007A1824"/>
    <w:rsid w:val="007A6392"/>
    <w:rsid w:val="007A765F"/>
    <w:rsid w:val="007B3129"/>
    <w:rsid w:val="007B4933"/>
    <w:rsid w:val="007C18C6"/>
    <w:rsid w:val="007C4928"/>
    <w:rsid w:val="007C4CA0"/>
    <w:rsid w:val="007C74D5"/>
    <w:rsid w:val="007E696E"/>
    <w:rsid w:val="007F0DA4"/>
    <w:rsid w:val="007F33B8"/>
    <w:rsid w:val="007F3BD3"/>
    <w:rsid w:val="007F7069"/>
    <w:rsid w:val="00804E4B"/>
    <w:rsid w:val="0080663F"/>
    <w:rsid w:val="008109C2"/>
    <w:rsid w:val="008130D5"/>
    <w:rsid w:val="00813ABA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47803"/>
    <w:rsid w:val="00852FFA"/>
    <w:rsid w:val="00856560"/>
    <w:rsid w:val="00862F78"/>
    <w:rsid w:val="00872C33"/>
    <w:rsid w:val="00880C42"/>
    <w:rsid w:val="008843C0"/>
    <w:rsid w:val="00891FC2"/>
    <w:rsid w:val="00892EAE"/>
    <w:rsid w:val="008A4C80"/>
    <w:rsid w:val="008B5588"/>
    <w:rsid w:val="008C11F3"/>
    <w:rsid w:val="008C274D"/>
    <w:rsid w:val="008D133E"/>
    <w:rsid w:val="008D7844"/>
    <w:rsid w:val="008E14C9"/>
    <w:rsid w:val="008E4026"/>
    <w:rsid w:val="008F1BD6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22CCA"/>
    <w:rsid w:val="00923505"/>
    <w:rsid w:val="00933C7E"/>
    <w:rsid w:val="00941C18"/>
    <w:rsid w:val="00954BE3"/>
    <w:rsid w:val="00965083"/>
    <w:rsid w:val="00965B99"/>
    <w:rsid w:val="0096748F"/>
    <w:rsid w:val="00967867"/>
    <w:rsid w:val="009708A8"/>
    <w:rsid w:val="009708FC"/>
    <w:rsid w:val="0097220A"/>
    <w:rsid w:val="009761BC"/>
    <w:rsid w:val="00976624"/>
    <w:rsid w:val="0098006A"/>
    <w:rsid w:val="0098295E"/>
    <w:rsid w:val="00986F5B"/>
    <w:rsid w:val="009A4C0E"/>
    <w:rsid w:val="009B6EC7"/>
    <w:rsid w:val="009C5BD1"/>
    <w:rsid w:val="009C675D"/>
    <w:rsid w:val="009D2E52"/>
    <w:rsid w:val="009D35A6"/>
    <w:rsid w:val="009D40FD"/>
    <w:rsid w:val="009D555D"/>
    <w:rsid w:val="009D710D"/>
    <w:rsid w:val="009E4C33"/>
    <w:rsid w:val="009F131C"/>
    <w:rsid w:val="009F2452"/>
    <w:rsid w:val="009F44ED"/>
    <w:rsid w:val="009F7A31"/>
    <w:rsid w:val="00A002D3"/>
    <w:rsid w:val="00A04A26"/>
    <w:rsid w:val="00A0643F"/>
    <w:rsid w:val="00A159B5"/>
    <w:rsid w:val="00A222BA"/>
    <w:rsid w:val="00A2345C"/>
    <w:rsid w:val="00A23E05"/>
    <w:rsid w:val="00A240D6"/>
    <w:rsid w:val="00A26D2B"/>
    <w:rsid w:val="00A272EA"/>
    <w:rsid w:val="00A31C24"/>
    <w:rsid w:val="00A35CFB"/>
    <w:rsid w:val="00A370AC"/>
    <w:rsid w:val="00A46E86"/>
    <w:rsid w:val="00A47C33"/>
    <w:rsid w:val="00A47C35"/>
    <w:rsid w:val="00A5546A"/>
    <w:rsid w:val="00A56360"/>
    <w:rsid w:val="00A6256E"/>
    <w:rsid w:val="00A64208"/>
    <w:rsid w:val="00A65BE9"/>
    <w:rsid w:val="00A71A59"/>
    <w:rsid w:val="00A764DE"/>
    <w:rsid w:val="00A801BF"/>
    <w:rsid w:val="00A81B45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B074F"/>
    <w:rsid w:val="00AB782D"/>
    <w:rsid w:val="00AC0C81"/>
    <w:rsid w:val="00AC5470"/>
    <w:rsid w:val="00AC59DC"/>
    <w:rsid w:val="00AC70EB"/>
    <w:rsid w:val="00AF1D01"/>
    <w:rsid w:val="00B042D0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50000"/>
    <w:rsid w:val="00B5051F"/>
    <w:rsid w:val="00B56020"/>
    <w:rsid w:val="00B5726F"/>
    <w:rsid w:val="00B66788"/>
    <w:rsid w:val="00B67897"/>
    <w:rsid w:val="00B70771"/>
    <w:rsid w:val="00B746D5"/>
    <w:rsid w:val="00B75271"/>
    <w:rsid w:val="00B75835"/>
    <w:rsid w:val="00B81CF2"/>
    <w:rsid w:val="00B845BD"/>
    <w:rsid w:val="00B868A0"/>
    <w:rsid w:val="00B86DBA"/>
    <w:rsid w:val="00B909E9"/>
    <w:rsid w:val="00B91413"/>
    <w:rsid w:val="00BB667E"/>
    <w:rsid w:val="00BB7E09"/>
    <w:rsid w:val="00BC2EE4"/>
    <w:rsid w:val="00BC33E5"/>
    <w:rsid w:val="00BC3473"/>
    <w:rsid w:val="00BC73F0"/>
    <w:rsid w:val="00BD1C54"/>
    <w:rsid w:val="00BD2A90"/>
    <w:rsid w:val="00BD312C"/>
    <w:rsid w:val="00BE29DC"/>
    <w:rsid w:val="00BE6860"/>
    <w:rsid w:val="00BE79E8"/>
    <w:rsid w:val="00BF0518"/>
    <w:rsid w:val="00BF4078"/>
    <w:rsid w:val="00BF666E"/>
    <w:rsid w:val="00BF7C16"/>
    <w:rsid w:val="00C04EA7"/>
    <w:rsid w:val="00C05CB7"/>
    <w:rsid w:val="00C06CB3"/>
    <w:rsid w:val="00C10B0F"/>
    <w:rsid w:val="00C1722F"/>
    <w:rsid w:val="00C21BD2"/>
    <w:rsid w:val="00C27558"/>
    <w:rsid w:val="00C32DBF"/>
    <w:rsid w:val="00C3563B"/>
    <w:rsid w:val="00C44231"/>
    <w:rsid w:val="00C47DBE"/>
    <w:rsid w:val="00C517CB"/>
    <w:rsid w:val="00C65061"/>
    <w:rsid w:val="00C656A0"/>
    <w:rsid w:val="00C818DE"/>
    <w:rsid w:val="00C85E63"/>
    <w:rsid w:val="00C8603C"/>
    <w:rsid w:val="00C92A0B"/>
    <w:rsid w:val="00C95106"/>
    <w:rsid w:val="00CA241D"/>
    <w:rsid w:val="00CA3359"/>
    <w:rsid w:val="00CA6A3C"/>
    <w:rsid w:val="00CA6E59"/>
    <w:rsid w:val="00CA7BDA"/>
    <w:rsid w:val="00CB128E"/>
    <w:rsid w:val="00CB55EB"/>
    <w:rsid w:val="00CB67D8"/>
    <w:rsid w:val="00CB78F2"/>
    <w:rsid w:val="00CC2F30"/>
    <w:rsid w:val="00CD02D8"/>
    <w:rsid w:val="00CD7D33"/>
    <w:rsid w:val="00CE2BDB"/>
    <w:rsid w:val="00CE3F71"/>
    <w:rsid w:val="00CE7837"/>
    <w:rsid w:val="00CE7886"/>
    <w:rsid w:val="00CF1354"/>
    <w:rsid w:val="00CF1B98"/>
    <w:rsid w:val="00D07D29"/>
    <w:rsid w:val="00D12DAA"/>
    <w:rsid w:val="00D163DE"/>
    <w:rsid w:val="00D22594"/>
    <w:rsid w:val="00D37898"/>
    <w:rsid w:val="00D40102"/>
    <w:rsid w:val="00D4116C"/>
    <w:rsid w:val="00D76515"/>
    <w:rsid w:val="00D843A0"/>
    <w:rsid w:val="00D85745"/>
    <w:rsid w:val="00D86870"/>
    <w:rsid w:val="00D92B99"/>
    <w:rsid w:val="00D9398B"/>
    <w:rsid w:val="00DA5908"/>
    <w:rsid w:val="00DB20BD"/>
    <w:rsid w:val="00DB54A7"/>
    <w:rsid w:val="00DC364C"/>
    <w:rsid w:val="00DC4471"/>
    <w:rsid w:val="00DC45F2"/>
    <w:rsid w:val="00DD4CAF"/>
    <w:rsid w:val="00DE1ACC"/>
    <w:rsid w:val="00DE1AEF"/>
    <w:rsid w:val="00DF189B"/>
    <w:rsid w:val="00DF53AD"/>
    <w:rsid w:val="00DF53B9"/>
    <w:rsid w:val="00DF5C55"/>
    <w:rsid w:val="00DF7A47"/>
    <w:rsid w:val="00E01025"/>
    <w:rsid w:val="00E10B0C"/>
    <w:rsid w:val="00E170FC"/>
    <w:rsid w:val="00E2262E"/>
    <w:rsid w:val="00E46FB5"/>
    <w:rsid w:val="00E50895"/>
    <w:rsid w:val="00E50DCF"/>
    <w:rsid w:val="00E53AC5"/>
    <w:rsid w:val="00E57033"/>
    <w:rsid w:val="00E673BB"/>
    <w:rsid w:val="00E71B4C"/>
    <w:rsid w:val="00E92E25"/>
    <w:rsid w:val="00E9429B"/>
    <w:rsid w:val="00EA009D"/>
    <w:rsid w:val="00EA1262"/>
    <w:rsid w:val="00EA2023"/>
    <w:rsid w:val="00EA3249"/>
    <w:rsid w:val="00EA52EB"/>
    <w:rsid w:val="00EA5ADE"/>
    <w:rsid w:val="00EA73B0"/>
    <w:rsid w:val="00EB5B61"/>
    <w:rsid w:val="00EC112C"/>
    <w:rsid w:val="00EC139E"/>
    <w:rsid w:val="00EC4169"/>
    <w:rsid w:val="00EC43D8"/>
    <w:rsid w:val="00EC5D2D"/>
    <w:rsid w:val="00ED3172"/>
    <w:rsid w:val="00ED766B"/>
    <w:rsid w:val="00EE618E"/>
    <w:rsid w:val="00EE78BC"/>
    <w:rsid w:val="00EF2415"/>
    <w:rsid w:val="00EF5F30"/>
    <w:rsid w:val="00F15231"/>
    <w:rsid w:val="00F17459"/>
    <w:rsid w:val="00F20479"/>
    <w:rsid w:val="00F2189D"/>
    <w:rsid w:val="00F3405A"/>
    <w:rsid w:val="00F56207"/>
    <w:rsid w:val="00F615BF"/>
    <w:rsid w:val="00F62A91"/>
    <w:rsid w:val="00F62F59"/>
    <w:rsid w:val="00F63918"/>
    <w:rsid w:val="00F66247"/>
    <w:rsid w:val="00F678FC"/>
    <w:rsid w:val="00F704CD"/>
    <w:rsid w:val="00F71435"/>
    <w:rsid w:val="00F72A9C"/>
    <w:rsid w:val="00F80F7D"/>
    <w:rsid w:val="00F874F6"/>
    <w:rsid w:val="00F923F7"/>
    <w:rsid w:val="00F93D4C"/>
    <w:rsid w:val="00F94F15"/>
    <w:rsid w:val="00F958E1"/>
    <w:rsid w:val="00F96C97"/>
    <w:rsid w:val="00FA3A42"/>
    <w:rsid w:val="00FB353D"/>
    <w:rsid w:val="00FB7C21"/>
    <w:rsid w:val="00FC0E64"/>
    <w:rsid w:val="00FD02BA"/>
    <w:rsid w:val="00FD05D6"/>
    <w:rsid w:val="00FD15B2"/>
    <w:rsid w:val="00FE313A"/>
    <w:rsid w:val="00FF0F48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4B9F6C"/>
  <w15:docId w15:val="{AAD4388C-D459-4F2E-B43C-AF909460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9DF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Heading1">
    <w:name w:val="heading 1"/>
    <w:basedOn w:val="Normal"/>
    <w:next w:val="Normal"/>
    <w:link w:val="Heading1Char"/>
    <w:qFormat/>
    <w:rsid w:val="008109C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Heading3">
    <w:name w:val="heading 3"/>
    <w:basedOn w:val="Normal"/>
    <w:next w:val="Normal"/>
    <w:link w:val="Heading3Char"/>
    <w:qFormat/>
    <w:rsid w:val="009D710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677"/>
        <w:tab w:val="right" w:pos="9355"/>
      </w:tabs>
    </w:pPr>
  </w:style>
  <w:style w:type="paragraph" w:styleId="Footer">
    <w:name w:val="footer"/>
    <w:basedOn w:val="Normal"/>
    <w:semiHidden/>
    <w:pPr>
      <w:tabs>
        <w:tab w:val="center" w:pos="4677"/>
        <w:tab w:val="right" w:pos="9355"/>
      </w:tabs>
    </w:pPr>
  </w:style>
  <w:style w:type="paragraph" w:customStyle="1" w:styleId="a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39"/>
    <w:rsid w:val="00B6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A1465"/>
  </w:style>
  <w:style w:type="character" w:styleId="Hyperlink">
    <w:name w:val="Hyperlink"/>
    <w:uiPriority w:val="99"/>
    <w:semiHidden/>
    <w:unhideWhenUsed/>
    <w:rsid w:val="00AA146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ListParagraph">
    <w:name w:val="List Paragraph"/>
    <w:basedOn w:val="Normal"/>
    <w:uiPriority w:val="34"/>
    <w:qFormat/>
    <w:rsid w:val="004E40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DefaultParagraphFont"/>
    <w:rsid w:val="007F7069"/>
  </w:style>
  <w:style w:type="character" w:customStyle="1" w:styleId="spelle">
    <w:name w:val="spelle"/>
    <w:basedOn w:val="DefaultParagraphFont"/>
    <w:rsid w:val="007F7069"/>
  </w:style>
  <w:style w:type="character" w:customStyle="1" w:styleId="grame">
    <w:name w:val="grame"/>
    <w:basedOn w:val="DefaultParagraphFont"/>
    <w:rsid w:val="007F7069"/>
  </w:style>
  <w:style w:type="character" w:styleId="Emphasis">
    <w:name w:val="Emphasis"/>
    <w:qFormat/>
    <w:rsid w:val="005E3725"/>
    <w:rPr>
      <w:i/>
      <w:iCs/>
    </w:rPr>
  </w:style>
  <w:style w:type="paragraph" w:styleId="NormalWeb">
    <w:name w:val="Normal (Web)"/>
    <w:basedOn w:val="Normal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Heading1Char">
    <w:name w:val="Heading 1 Char"/>
    <w:basedOn w:val="DefaultParagraphFont"/>
    <w:link w:val="Heading1"/>
    <w:rsid w:val="008109C2"/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BodyTextIndent">
    <w:name w:val="Body Text Indent"/>
    <w:basedOn w:val="Normal"/>
    <w:link w:val="BodyTextIndentChar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8109C2"/>
    <w:rPr>
      <w:sz w:val="24"/>
      <w:szCs w:val="24"/>
      <w:lang w:val="uk-UA"/>
    </w:rPr>
  </w:style>
  <w:style w:type="paragraph" w:styleId="NoSpacing">
    <w:name w:val="No Spacing"/>
    <w:uiPriority w:val="1"/>
    <w:qFormat/>
    <w:rsid w:val="005E6DE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9D710D"/>
    <w:rPr>
      <w:rFonts w:ascii="Arial" w:hAnsi="Arial" w:cs="Arial"/>
      <w:b/>
      <w:bCs/>
      <w:sz w:val="26"/>
      <w:szCs w:val="26"/>
      <w:lang w:val="uk-UA"/>
    </w:rPr>
  </w:style>
  <w:style w:type="paragraph" w:customStyle="1" w:styleId="a0">
    <w:name w:val="Рисунки"/>
    <w:basedOn w:val="Normal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character" w:styleId="FollowedHyperlink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1">
    <w:name w:val="Таблицы"/>
    <w:basedOn w:val="Normal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2">
    <w:name w:val="Надписи в рисунках"/>
    <w:basedOn w:val="Normal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3">
    <w:name w:val="Подпись к рисунку"/>
    <w:basedOn w:val="a4"/>
    <w:next w:val="Normal"/>
    <w:rsid w:val="0060519B"/>
    <w:pPr>
      <w:keepNext w:val="0"/>
      <w:widowControl w:val="0"/>
      <w:spacing w:before="100" w:after="100"/>
    </w:pPr>
  </w:style>
  <w:style w:type="paragraph" w:customStyle="1" w:styleId="a4">
    <w:name w:val="Рисунок"/>
    <w:basedOn w:val="Normal"/>
    <w:next w:val="a3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245C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6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8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9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5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879B2-1FDB-4224-9751-67890EE32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374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BPC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Говорадло Дар`я Олегівна</dc:creator>
  <cp:lastModifiedBy>Adam Lagovsky</cp:lastModifiedBy>
  <cp:revision>16</cp:revision>
  <cp:lastPrinted>2023-09-13T14:39:00Z</cp:lastPrinted>
  <dcterms:created xsi:type="dcterms:W3CDTF">2018-06-18T19:06:00Z</dcterms:created>
  <dcterms:modified xsi:type="dcterms:W3CDTF">2023-09-26T08:03:00Z</dcterms:modified>
</cp:coreProperties>
</file>